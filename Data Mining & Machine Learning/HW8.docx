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051A" w14:textId="1B89082B" w:rsidR="00E32769" w:rsidRDefault="00E32769" w:rsidP="00E32769">
      <w:pPr>
        <w:pStyle w:val="Heading1"/>
      </w:pPr>
      <w:r>
        <w:t xml:space="preserve">Homework </w:t>
      </w:r>
      <w:r w:rsidR="00641F8E">
        <w:t>8</w:t>
      </w:r>
    </w:p>
    <w:p w14:paraId="66B5A423" w14:textId="77777777" w:rsidR="00E32769" w:rsidRPr="009804B5" w:rsidRDefault="00E32769" w:rsidP="00E32769"/>
    <w:p w14:paraId="6166CFEB" w14:textId="77777777" w:rsidR="00E32769" w:rsidRDefault="00E32769" w:rsidP="00E32769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40435837" w14:textId="77777777" w:rsidR="00E32769" w:rsidRDefault="00E32769" w:rsidP="00E32769">
      <w:pPr>
        <w:rPr>
          <w:sz w:val="24"/>
          <w:szCs w:val="24"/>
        </w:rPr>
      </w:pPr>
    </w:p>
    <w:p w14:paraId="729C1AC2" w14:textId="77777777" w:rsidR="00E32769" w:rsidRDefault="00E32769" w:rsidP="00E32769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69BB6A14" w14:textId="77777777" w:rsidR="00E32769" w:rsidRDefault="00E32769" w:rsidP="00E32769">
      <w:pPr>
        <w:pBdr>
          <w:bottom w:val="single" w:sz="6" w:space="1" w:color="auto"/>
        </w:pBdr>
        <w:rPr>
          <w:sz w:val="24"/>
          <w:szCs w:val="24"/>
        </w:rPr>
      </w:pPr>
    </w:p>
    <w:p w14:paraId="55E166CB" w14:textId="77777777" w:rsidR="00E32769" w:rsidRPr="004A1E09" w:rsidRDefault="00E32769" w:rsidP="00E32769">
      <w:pPr>
        <w:rPr>
          <w:b/>
          <w:color w:val="C0504D" w:themeColor="accent2"/>
          <w:sz w:val="24"/>
          <w:szCs w:val="24"/>
        </w:rPr>
      </w:pPr>
    </w:p>
    <w:p w14:paraId="7D10CEB5" w14:textId="77777777" w:rsidR="00EC43FF" w:rsidRPr="004A1E09" w:rsidRDefault="00EC43FF" w:rsidP="00EC43FF">
      <w:pPr>
        <w:rPr>
          <w:b/>
          <w:color w:val="C0504D" w:themeColor="accent2"/>
          <w:sz w:val="24"/>
          <w:szCs w:val="24"/>
        </w:rPr>
      </w:pPr>
    </w:p>
    <w:p w14:paraId="5351CD0B" w14:textId="273F6596" w:rsidR="00EC43FF" w:rsidRDefault="00EC43FF" w:rsidP="00EC43FF">
      <w:pPr>
        <w:rPr>
          <w:b/>
          <w:color w:val="C0504D" w:themeColor="accent2"/>
          <w:sz w:val="24"/>
          <w:szCs w:val="24"/>
        </w:rPr>
      </w:pPr>
      <w:r w:rsidRPr="004A1E09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C0504D" w:themeColor="accent2"/>
          <w:sz w:val="24"/>
          <w:szCs w:val="24"/>
        </w:rPr>
        <w:t xml:space="preserve">(100 points) Python practice for </w:t>
      </w:r>
      <w:r>
        <w:rPr>
          <w:b/>
          <w:color w:val="C0504D" w:themeColor="accent2"/>
          <w:sz w:val="24"/>
          <w:szCs w:val="24"/>
        </w:rPr>
        <w:t>clustering</w:t>
      </w:r>
    </w:p>
    <w:p w14:paraId="4628EDCE" w14:textId="2B37C829" w:rsidR="00EC43FF" w:rsidRDefault="00EC43FF" w:rsidP="00EC43FF">
      <w:pPr>
        <w:rPr>
          <w:b/>
          <w:color w:val="C0504D" w:themeColor="accent2"/>
          <w:sz w:val="24"/>
          <w:szCs w:val="24"/>
        </w:rPr>
      </w:pPr>
    </w:p>
    <w:p w14:paraId="16069BF2" w14:textId="324F9999" w:rsidR="00EC43FF" w:rsidRDefault="00EC43FF" w:rsidP="00EC43FF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We want to use the loans data, and would like to use clustering to improve the task of classification.</w:t>
      </w:r>
    </w:p>
    <w:p w14:paraId="32C4590D" w14:textId="319912BA" w:rsidR="00EC43FF" w:rsidRDefault="00EC43FF" w:rsidP="00EC43FF">
      <w:pPr>
        <w:rPr>
          <w:bCs/>
          <w:color w:val="000000" w:themeColor="text1"/>
          <w:sz w:val="24"/>
          <w:szCs w:val="24"/>
        </w:rPr>
      </w:pPr>
    </w:p>
    <w:p w14:paraId="58703C97" w14:textId="77D8FF47" w:rsidR="00EC43FF" w:rsidRDefault="00EC43FF" w:rsidP="00EC43FF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1). Use KMeans clustering to build clusters, use elbow method to find the optimal K value</w:t>
      </w:r>
    </w:p>
    <w:p w14:paraId="5AC64C17" w14:textId="6A0C17AD" w:rsidR="00EC43FF" w:rsidRDefault="00EC43FF" w:rsidP="00EC43FF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2). Evaluate KMeans outputs by the following two ways</w:t>
      </w:r>
    </w:p>
    <w:p w14:paraId="6CF53AB6" w14:textId="42A41ECE" w:rsidR="00EC43FF" w:rsidRDefault="00EC43FF" w:rsidP="00EC43FF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a). compare the centroids to observe whether you can find significant patterns</w:t>
      </w:r>
    </w:p>
    <w:p w14:paraId="2D3E8FEA" w14:textId="2AB1B0B2" w:rsidR="00EC43FF" w:rsidRDefault="00EC43FF" w:rsidP="00EC43FF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b). use KMeans output as inputs to the classification task (by using decision trees as classifier), and observe whether you can improve the classification results</w:t>
      </w:r>
    </w:p>
    <w:p w14:paraId="7DD4730E" w14:textId="56EF3822" w:rsidR="00EC43FF" w:rsidRPr="00EC43FF" w:rsidRDefault="00EC43FF" w:rsidP="00EC43FF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3). Build </w:t>
      </w:r>
      <w:r w:rsidR="000610DC">
        <w:rPr>
          <w:bCs/>
          <w:color w:val="000000" w:themeColor="text1"/>
          <w:sz w:val="24"/>
          <w:szCs w:val="24"/>
        </w:rPr>
        <w:t xml:space="preserve">hierarchical clustering, and create K clusters. Use the same optimal value for K as the </w:t>
      </w:r>
      <w:r w:rsidR="00201672">
        <w:rPr>
          <w:bCs/>
          <w:color w:val="000000" w:themeColor="text1"/>
          <w:sz w:val="24"/>
          <w:szCs w:val="24"/>
        </w:rPr>
        <w:t xml:space="preserve">K value in step 1). </w:t>
      </w:r>
      <w:r w:rsidR="008938C0">
        <w:rPr>
          <w:bCs/>
          <w:color w:val="000000" w:themeColor="text1"/>
          <w:sz w:val="24"/>
          <w:szCs w:val="24"/>
        </w:rPr>
        <w:t>Repeat step 2)b)</w:t>
      </w:r>
    </w:p>
    <w:p w14:paraId="04340B0C" w14:textId="77777777" w:rsidR="00EC43FF" w:rsidRDefault="00EC43FF" w:rsidP="00EC43FF">
      <w:pPr>
        <w:rPr>
          <w:b/>
          <w:color w:val="C0504D" w:themeColor="accent2"/>
          <w:sz w:val="24"/>
          <w:szCs w:val="24"/>
        </w:rPr>
      </w:pPr>
    </w:p>
    <w:p w14:paraId="03D96E55" w14:textId="6FAC2A48" w:rsidR="00EC43FF" w:rsidRDefault="00EC43FF" w:rsidP="00EC43FF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0003F2">
        <w:rPr>
          <w:color w:val="0070C0"/>
          <w:sz w:val="27"/>
          <w:szCs w:val="27"/>
        </w:rPr>
        <w:t>Loans_20K</w:t>
      </w:r>
      <w:r>
        <w:rPr>
          <w:color w:val="0070C0"/>
          <w:sz w:val="27"/>
          <w:szCs w:val="27"/>
        </w:rPr>
        <w:t xml:space="preserve">.csv data </w:t>
      </w:r>
      <w:r>
        <w:rPr>
          <w:color w:val="0070C0"/>
          <w:sz w:val="27"/>
          <w:szCs w:val="27"/>
        </w:rPr>
        <w:t>only</w:t>
      </w:r>
    </w:p>
    <w:p w14:paraId="476A690D" w14:textId="7481DD1C" w:rsidR="00EC43FF" w:rsidRDefault="00EC43FF" w:rsidP="00EC43FF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Loan term as label</w:t>
      </w:r>
      <w:r>
        <w:rPr>
          <w:color w:val="0070C0"/>
          <w:sz w:val="27"/>
          <w:szCs w:val="27"/>
        </w:rPr>
        <w:t xml:space="preserve"> in the classification task</w:t>
      </w:r>
    </w:p>
    <w:p w14:paraId="584CFE13" w14:textId="77777777" w:rsidR="00EC43FF" w:rsidRDefault="00EC43FF" w:rsidP="00EC43FF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Note: </w:t>
      </w:r>
    </w:p>
    <w:p w14:paraId="1CBBFD64" w14:textId="77777777" w:rsidR="00EC43FF" w:rsidRDefault="00EC43FF" w:rsidP="00EC43FF">
      <w:pPr>
        <w:pStyle w:val="ListParagraph"/>
        <w:numPr>
          <w:ilvl w:val="0"/>
          <w:numId w:val="23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</w:t>
      </w:r>
      <w:r w:rsidRPr="00F93E31">
        <w:rPr>
          <w:color w:val="0070C0"/>
          <w:sz w:val="27"/>
          <w:szCs w:val="27"/>
        </w:rPr>
        <w:t>ou need to change different/multiple parameters to find the best model.</w:t>
      </w:r>
    </w:p>
    <w:p w14:paraId="72F49AAD" w14:textId="77777777" w:rsidR="00EC43FF" w:rsidRDefault="00EC43FF" w:rsidP="00EC43FF">
      <w:pPr>
        <w:pStyle w:val="ListParagraph"/>
        <w:numPr>
          <w:ilvl w:val="0"/>
          <w:numId w:val="23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You can find data sets from “slide &amp; data” on blackboard system</w:t>
      </w:r>
      <w:r w:rsidRPr="00F93E31">
        <w:rPr>
          <w:color w:val="0070C0"/>
          <w:sz w:val="27"/>
          <w:szCs w:val="27"/>
        </w:rPr>
        <w:br/>
      </w:r>
    </w:p>
    <w:p w14:paraId="2CDEC547" w14:textId="77777777" w:rsidR="00EC43FF" w:rsidRPr="00F93E31" w:rsidRDefault="00EC43FF" w:rsidP="00EC43FF">
      <w:pPr>
        <w:pStyle w:val="ListParagraph"/>
        <w:ind w:hanging="810"/>
        <w:rPr>
          <w:color w:val="0070C0"/>
          <w:sz w:val="27"/>
          <w:szCs w:val="27"/>
        </w:rPr>
      </w:pPr>
      <w:r w:rsidRPr="00F93E31">
        <w:rPr>
          <w:color w:val="0070C0"/>
          <w:sz w:val="27"/>
          <w:szCs w:val="27"/>
        </w:rPr>
        <w:t>Submission</w:t>
      </w:r>
    </w:p>
    <w:p w14:paraId="7942F3F4" w14:textId="77777777" w:rsidR="00EC43FF" w:rsidRDefault="00EC43FF" w:rsidP="00EC43FF">
      <w:pPr>
        <w:pStyle w:val="ListParagraph"/>
        <w:numPr>
          <w:ilvl w:val="0"/>
          <w:numId w:val="22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The ipynb and saved html files</w:t>
      </w:r>
    </w:p>
    <w:p w14:paraId="7F5F54E8" w14:textId="77777777" w:rsidR="00E32769" w:rsidRDefault="00E32769" w:rsidP="00E32769">
      <w:pPr>
        <w:pStyle w:val="DefaultText"/>
        <w:spacing w:before="86"/>
        <w:ind w:left="722" w:hanging="736"/>
      </w:pPr>
    </w:p>
    <w:p w14:paraId="6A7C6BF8" w14:textId="77777777" w:rsidR="009719A1" w:rsidRPr="00E32769" w:rsidRDefault="009719A1" w:rsidP="00E32769"/>
    <w:sectPr w:rsidR="009719A1" w:rsidRPr="00E32769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6CFD" w14:textId="77777777" w:rsidR="005B7732" w:rsidRDefault="005B7732" w:rsidP="003A3323">
      <w:r>
        <w:separator/>
      </w:r>
    </w:p>
  </w:endnote>
  <w:endnote w:type="continuationSeparator" w:id="0">
    <w:p w14:paraId="1B36BF31" w14:textId="77777777" w:rsidR="005B7732" w:rsidRDefault="005B7732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6E08" w14:textId="77777777" w:rsidR="005B7732" w:rsidRDefault="005B7732" w:rsidP="003A3323">
      <w:r>
        <w:separator/>
      </w:r>
    </w:p>
  </w:footnote>
  <w:footnote w:type="continuationSeparator" w:id="0">
    <w:p w14:paraId="04ACD85E" w14:textId="77777777" w:rsidR="005B7732" w:rsidRDefault="005B7732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B674C"/>
    <w:multiLevelType w:val="hybridMultilevel"/>
    <w:tmpl w:val="2DF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40E9B"/>
    <w:multiLevelType w:val="hybridMultilevel"/>
    <w:tmpl w:val="1408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62FBE"/>
    <w:multiLevelType w:val="hybridMultilevel"/>
    <w:tmpl w:val="79C2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94833"/>
    <w:multiLevelType w:val="hybridMultilevel"/>
    <w:tmpl w:val="113C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7385D"/>
    <w:multiLevelType w:val="hybridMultilevel"/>
    <w:tmpl w:val="AEB4DE54"/>
    <w:lvl w:ilvl="0" w:tplc="3F6804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8F45AF"/>
    <w:multiLevelType w:val="hybridMultilevel"/>
    <w:tmpl w:val="538234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6765">
    <w:abstractNumId w:val="13"/>
  </w:num>
  <w:num w:numId="2" w16cid:durableId="1031762666">
    <w:abstractNumId w:val="10"/>
  </w:num>
  <w:num w:numId="3" w16cid:durableId="85272043">
    <w:abstractNumId w:val="2"/>
  </w:num>
  <w:num w:numId="4" w16cid:durableId="287397949">
    <w:abstractNumId w:val="18"/>
  </w:num>
  <w:num w:numId="5" w16cid:durableId="1481340538">
    <w:abstractNumId w:val="16"/>
  </w:num>
  <w:num w:numId="6" w16cid:durableId="1960211548">
    <w:abstractNumId w:val="6"/>
  </w:num>
  <w:num w:numId="7" w16cid:durableId="121390186">
    <w:abstractNumId w:val="22"/>
  </w:num>
  <w:num w:numId="8" w16cid:durableId="1811483229">
    <w:abstractNumId w:val="3"/>
  </w:num>
  <w:num w:numId="9" w16cid:durableId="1976834641">
    <w:abstractNumId w:val="12"/>
  </w:num>
  <w:num w:numId="10" w16cid:durableId="478379613">
    <w:abstractNumId w:val="5"/>
  </w:num>
  <w:num w:numId="11" w16cid:durableId="244531324">
    <w:abstractNumId w:val="0"/>
  </w:num>
  <w:num w:numId="12" w16cid:durableId="498735690">
    <w:abstractNumId w:val="20"/>
  </w:num>
  <w:num w:numId="13" w16cid:durableId="1962422069">
    <w:abstractNumId w:val="19"/>
  </w:num>
  <w:num w:numId="14" w16cid:durableId="1255045035">
    <w:abstractNumId w:val="14"/>
  </w:num>
  <w:num w:numId="15" w16cid:durableId="1940327369">
    <w:abstractNumId w:val="17"/>
  </w:num>
  <w:num w:numId="16" w16cid:durableId="367923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2681894">
    <w:abstractNumId w:val="4"/>
  </w:num>
  <w:num w:numId="18" w16cid:durableId="323705036">
    <w:abstractNumId w:val="8"/>
  </w:num>
  <w:num w:numId="19" w16cid:durableId="1488589852">
    <w:abstractNumId w:val="15"/>
  </w:num>
  <w:num w:numId="20" w16cid:durableId="1307514222">
    <w:abstractNumId w:val="21"/>
  </w:num>
  <w:num w:numId="21" w16cid:durableId="530532949">
    <w:abstractNumId w:val="7"/>
  </w:num>
  <w:num w:numId="22" w16cid:durableId="1408187864">
    <w:abstractNumId w:val="11"/>
  </w:num>
  <w:num w:numId="23" w16cid:durableId="1289435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11DAA"/>
    <w:rsid w:val="000338E8"/>
    <w:rsid w:val="0004154C"/>
    <w:rsid w:val="00054CD2"/>
    <w:rsid w:val="000610DC"/>
    <w:rsid w:val="00065078"/>
    <w:rsid w:val="000661FA"/>
    <w:rsid w:val="0007026D"/>
    <w:rsid w:val="000B02B4"/>
    <w:rsid w:val="000B0A60"/>
    <w:rsid w:val="000B268B"/>
    <w:rsid w:val="000B4D1A"/>
    <w:rsid w:val="000D118B"/>
    <w:rsid w:val="000D3DA2"/>
    <w:rsid w:val="00100AD1"/>
    <w:rsid w:val="00101C6C"/>
    <w:rsid w:val="00113D40"/>
    <w:rsid w:val="00171D08"/>
    <w:rsid w:val="0018080B"/>
    <w:rsid w:val="00191C8B"/>
    <w:rsid w:val="001B6EC6"/>
    <w:rsid w:val="001C5E39"/>
    <w:rsid w:val="00201672"/>
    <w:rsid w:val="00202F5B"/>
    <w:rsid w:val="00214FB7"/>
    <w:rsid w:val="00247138"/>
    <w:rsid w:val="002527B2"/>
    <w:rsid w:val="0026057E"/>
    <w:rsid w:val="00262CC7"/>
    <w:rsid w:val="00263A12"/>
    <w:rsid w:val="00264C48"/>
    <w:rsid w:val="00272A6D"/>
    <w:rsid w:val="00277D24"/>
    <w:rsid w:val="00281363"/>
    <w:rsid w:val="002833BD"/>
    <w:rsid w:val="0028661E"/>
    <w:rsid w:val="002A20E0"/>
    <w:rsid w:val="002A3687"/>
    <w:rsid w:val="002F3AE9"/>
    <w:rsid w:val="0033491C"/>
    <w:rsid w:val="00353E07"/>
    <w:rsid w:val="00362B69"/>
    <w:rsid w:val="00370A4D"/>
    <w:rsid w:val="00380719"/>
    <w:rsid w:val="0039089E"/>
    <w:rsid w:val="0039625C"/>
    <w:rsid w:val="003A3323"/>
    <w:rsid w:val="003A647D"/>
    <w:rsid w:val="003B3FCC"/>
    <w:rsid w:val="003B57A0"/>
    <w:rsid w:val="003C25A1"/>
    <w:rsid w:val="003C49AA"/>
    <w:rsid w:val="003C6254"/>
    <w:rsid w:val="003D75FF"/>
    <w:rsid w:val="00417D9D"/>
    <w:rsid w:val="0043465D"/>
    <w:rsid w:val="004643FC"/>
    <w:rsid w:val="00470A8D"/>
    <w:rsid w:val="00482E64"/>
    <w:rsid w:val="00482FAF"/>
    <w:rsid w:val="004C6EBA"/>
    <w:rsid w:val="004F693B"/>
    <w:rsid w:val="004F7AF8"/>
    <w:rsid w:val="00531F3A"/>
    <w:rsid w:val="00536337"/>
    <w:rsid w:val="00554008"/>
    <w:rsid w:val="00557081"/>
    <w:rsid w:val="005606C4"/>
    <w:rsid w:val="00580CD9"/>
    <w:rsid w:val="00590928"/>
    <w:rsid w:val="005B7732"/>
    <w:rsid w:val="005D49DC"/>
    <w:rsid w:val="005D571A"/>
    <w:rsid w:val="005D776D"/>
    <w:rsid w:val="005D7A88"/>
    <w:rsid w:val="005F22B0"/>
    <w:rsid w:val="00601161"/>
    <w:rsid w:val="00601982"/>
    <w:rsid w:val="00601E44"/>
    <w:rsid w:val="00636F4D"/>
    <w:rsid w:val="00641F8E"/>
    <w:rsid w:val="0064707A"/>
    <w:rsid w:val="006508F3"/>
    <w:rsid w:val="0066449D"/>
    <w:rsid w:val="006A40D4"/>
    <w:rsid w:val="006B0A49"/>
    <w:rsid w:val="006B0BD6"/>
    <w:rsid w:val="006B7191"/>
    <w:rsid w:val="006D051F"/>
    <w:rsid w:val="006D45E1"/>
    <w:rsid w:val="006E6658"/>
    <w:rsid w:val="00704189"/>
    <w:rsid w:val="00706E3D"/>
    <w:rsid w:val="007128E4"/>
    <w:rsid w:val="00714C55"/>
    <w:rsid w:val="00714D35"/>
    <w:rsid w:val="007204ED"/>
    <w:rsid w:val="00720583"/>
    <w:rsid w:val="007237CB"/>
    <w:rsid w:val="00723EBE"/>
    <w:rsid w:val="00733F82"/>
    <w:rsid w:val="00743603"/>
    <w:rsid w:val="00760661"/>
    <w:rsid w:val="007614BE"/>
    <w:rsid w:val="0079712F"/>
    <w:rsid w:val="007B7F19"/>
    <w:rsid w:val="007C3051"/>
    <w:rsid w:val="007E7255"/>
    <w:rsid w:val="007F6C46"/>
    <w:rsid w:val="007F7A09"/>
    <w:rsid w:val="00801895"/>
    <w:rsid w:val="00805B30"/>
    <w:rsid w:val="008232C6"/>
    <w:rsid w:val="008253FB"/>
    <w:rsid w:val="00825E72"/>
    <w:rsid w:val="00840C89"/>
    <w:rsid w:val="0084308A"/>
    <w:rsid w:val="00853623"/>
    <w:rsid w:val="008938C0"/>
    <w:rsid w:val="008A2ABA"/>
    <w:rsid w:val="008B04D0"/>
    <w:rsid w:val="008B4CA4"/>
    <w:rsid w:val="008E75EC"/>
    <w:rsid w:val="00931B92"/>
    <w:rsid w:val="00932855"/>
    <w:rsid w:val="00945DBB"/>
    <w:rsid w:val="00953E02"/>
    <w:rsid w:val="00954580"/>
    <w:rsid w:val="00956A50"/>
    <w:rsid w:val="009719A1"/>
    <w:rsid w:val="00973FB1"/>
    <w:rsid w:val="009B7CBA"/>
    <w:rsid w:val="009D5226"/>
    <w:rsid w:val="009E130C"/>
    <w:rsid w:val="00A25B75"/>
    <w:rsid w:val="00A26E3E"/>
    <w:rsid w:val="00A73E83"/>
    <w:rsid w:val="00A934BF"/>
    <w:rsid w:val="00A97E79"/>
    <w:rsid w:val="00AC0EA8"/>
    <w:rsid w:val="00AE026A"/>
    <w:rsid w:val="00B11752"/>
    <w:rsid w:val="00B13185"/>
    <w:rsid w:val="00B2723E"/>
    <w:rsid w:val="00B30908"/>
    <w:rsid w:val="00B41804"/>
    <w:rsid w:val="00B4684A"/>
    <w:rsid w:val="00B54557"/>
    <w:rsid w:val="00B7459E"/>
    <w:rsid w:val="00BA703D"/>
    <w:rsid w:val="00BC4535"/>
    <w:rsid w:val="00BC4C22"/>
    <w:rsid w:val="00BE252E"/>
    <w:rsid w:val="00BE2D17"/>
    <w:rsid w:val="00BE5C53"/>
    <w:rsid w:val="00BF2B02"/>
    <w:rsid w:val="00C00DE9"/>
    <w:rsid w:val="00C15578"/>
    <w:rsid w:val="00C35DC7"/>
    <w:rsid w:val="00C40CD9"/>
    <w:rsid w:val="00C42C97"/>
    <w:rsid w:val="00C44C43"/>
    <w:rsid w:val="00C62BF2"/>
    <w:rsid w:val="00C72810"/>
    <w:rsid w:val="00C8049D"/>
    <w:rsid w:val="00C824BB"/>
    <w:rsid w:val="00C84311"/>
    <w:rsid w:val="00C90D51"/>
    <w:rsid w:val="00C94D56"/>
    <w:rsid w:val="00CA2521"/>
    <w:rsid w:val="00CB3532"/>
    <w:rsid w:val="00CC6AC6"/>
    <w:rsid w:val="00CD60AA"/>
    <w:rsid w:val="00CE071C"/>
    <w:rsid w:val="00CE08B5"/>
    <w:rsid w:val="00CF1FB3"/>
    <w:rsid w:val="00D0204C"/>
    <w:rsid w:val="00D13EB6"/>
    <w:rsid w:val="00D2663A"/>
    <w:rsid w:val="00D77D31"/>
    <w:rsid w:val="00D81048"/>
    <w:rsid w:val="00D82A06"/>
    <w:rsid w:val="00D87AB2"/>
    <w:rsid w:val="00DE40D4"/>
    <w:rsid w:val="00DF01D2"/>
    <w:rsid w:val="00DF4B31"/>
    <w:rsid w:val="00DF703C"/>
    <w:rsid w:val="00E0002C"/>
    <w:rsid w:val="00E05B4D"/>
    <w:rsid w:val="00E10478"/>
    <w:rsid w:val="00E14EE0"/>
    <w:rsid w:val="00E26E6B"/>
    <w:rsid w:val="00E32769"/>
    <w:rsid w:val="00E368B0"/>
    <w:rsid w:val="00E4265F"/>
    <w:rsid w:val="00E43E56"/>
    <w:rsid w:val="00E47074"/>
    <w:rsid w:val="00E66076"/>
    <w:rsid w:val="00E8340B"/>
    <w:rsid w:val="00EB067A"/>
    <w:rsid w:val="00EC43FF"/>
    <w:rsid w:val="00EF2F48"/>
    <w:rsid w:val="00F015A6"/>
    <w:rsid w:val="00F166BF"/>
    <w:rsid w:val="00F21EDC"/>
    <w:rsid w:val="00F55A6C"/>
    <w:rsid w:val="00F62599"/>
    <w:rsid w:val="00F83C1B"/>
    <w:rsid w:val="00F9058A"/>
    <w:rsid w:val="00F90B4E"/>
    <w:rsid w:val="00FC529C"/>
    <w:rsid w:val="00FC73D2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07916B9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apple-style-span">
    <w:name w:val="apple-style-span"/>
    <w:basedOn w:val="DefaultParagraphFont"/>
    <w:rsid w:val="00E32769"/>
  </w:style>
  <w:style w:type="character" w:customStyle="1" w:styleId="apple-converted-space">
    <w:name w:val="apple-converted-space"/>
    <w:basedOn w:val="DefaultParagraphFont"/>
    <w:rsid w:val="00E3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120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Yong Zheng</cp:lastModifiedBy>
  <cp:revision>66</cp:revision>
  <cp:lastPrinted>2016-08-16T16:38:00Z</cp:lastPrinted>
  <dcterms:created xsi:type="dcterms:W3CDTF">2016-09-12T19:21:00Z</dcterms:created>
  <dcterms:modified xsi:type="dcterms:W3CDTF">2022-10-22T16:30:00Z</dcterms:modified>
</cp:coreProperties>
</file>