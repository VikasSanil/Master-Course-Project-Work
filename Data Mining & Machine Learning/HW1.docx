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1AE3" w14:textId="77777777" w:rsidR="00370A4D" w:rsidRDefault="00370A4D" w:rsidP="00370A4D">
      <w:pPr>
        <w:pStyle w:val="Heading1"/>
      </w:pPr>
      <w:r>
        <w:t xml:space="preserve">Homework </w:t>
      </w:r>
      <w:r w:rsidR="00986ACB">
        <w:t>1</w:t>
      </w:r>
      <w:r w:rsidR="00D82A06">
        <w:t xml:space="preserve"> </w:t>
      </w:r>
    </w:p>
    <w:p w14:paraId="3BBF1AE4" w14:textId="77777777" w:rsidR="00370A4D" w:rsidRPr="009804B5" w:rsidRDefault="00370A4D" w:rsidP="00370A4D"/>
    <w:p w14:paraId="3BBF1AE5" w14:textId="77777777" w:rsidR="00370A4D" w:rsidRDefault="00370A4D" w:rsidP="00370A4D">
      <w:pPr>
        <w:rPr>
          <w:sz w:val="24"/>
          <w:szCs w:val="24"/>
        </w:rPr>
      </w:pPr>
      <w:r w:rsidRPr="009804B5">
        <w:rPr>
          <w:sz w:val="24"/>
          <w:szCs w:val="24"/>
        </w:rPr>
        <w:t>Your Name: _______________________</w:t>
      </w:r>
    </w:p>
    <w:p w14:paraId="3BBF1AE6" w14:textId="77777777" w:rsidR="00370A4D" w:rsidRDefault="00370A4D" w:rsidP="00370A4D">
      <w:pPr>
        <w:rPr>
          <w:sz w:val="24"/>
          <w:szCs w:val="24"/>
        </w:rPr>
      </w:pPr>
    </w:p>
    <w:p w14:paraId="3BBF1AE7" w14:textId="77777777" w:rsidR="00370A4D" w:rsidRDefault="00370A4D" w:rsidP="00370A4D">
      <w:pPr>
        <w:pBdr>
          <w:bottom w:val="single" w:sz="6" w:space="1" w:color="auto"/>
        </w:pBdr>
        <w:rPr>
          <w:sz w:val="24"/>
          <w:szCs w:val="24"/>
        </w:rPr>
      </w:pPr>
      <w:r>
        <w:rPr>
          <w:sz w:val="24"/>
          <w:szCs w:val="24"/>
        </w:rPr>
        <w:t>Student ID:________________________</w:t>
      </w:r>
    </w:p>
    <w:p w14:paraId="3BBF1AE8" w14:textId="77777777" w:rsidR="00370A4D" w:rsidRDefault="00370A4D" w:rsidP="00370A4D">
      <w:pPr>
        <w:pBdr>
          <w:bottom w:val="single" w:sz="6" w:space="1" w:color="auto"/>
        </w:pBdr>
        <w:rPr>
          <w:sz w:val="24"/>
          <w:szCs w:val="24"/>
        </w:rPr>
      </w:pPr>
    </w:p>
    <w:p w14:paraId="3BBF1AE9" w14:textId="77777777" w:rsidR="00370A4D" w:rsidRPr="004A1E09" w:rsidRDefault="00370A4D" w:rsidP="00370A4D">
      <w:pPr>
        <w:rPr>
          <w:b/>
          <w:color w:val="C0504D" w:themeColor="accent2"/>
          <w:sz w:val="24"/>
          <w:szCs w:val="24"/>
        </w:rPr>
      </w:pPr>
    </w:p>
    <w:p w14:paraId="3BBF1AEA" w14:textId="79C0F53D" w:rsidR="0064639C" w:rsidRDefault="00000C0F" w:rsidP="0064639C">
      <w:pPr>
        <w:rPr>
          <w:b/>
          <w:color w:val="C0504D" w:themeColor="accent2"/>
          <w:sz w:val="24"/>
          <w:szCs w:val="24"/>
        </w:rPr>
      </w:pPr>
      <w:r>
        <w:rPr>
          <w:b/>
          <w:color w:val="C0504D" w:themeColor="accent2"/>
          <w:sz w:val="24"/>
          <w:szCs w:val="24"/>
        </w:rPr>
        <w:t>Q</w:t>
      </w:r>
      <w:r w:rsidR="0064639C">
        <w:rPr>
          <w:b/>
          <w:color w:val="C0504D" w:themeColor="accent2"/>
          <w:sz w:val="24"/>
          <w:szCs w:val="24"/>
        </w:rPr>
        <w:t>1. Answer the following questions by referring to the slide of the 1</w:t>
      </w:r>
      <w:r w:rsidR="0064639C" w:rsidRPr="0064639C">
        <w:rPr>
          <w:b/>
          <w:color w:val="C0504D" w:themeColor="accent2"/>
          <w:sz w:val="24"/>
          <w:szCs w:val="24"/>
          <w:vertAlign w:val="superscript"/>
        </w:rPr>
        <w:t>st</w:t>
      </w:r>
      <w:r w:rsidR="0064639C">
        <w:rPr>
          <w:b/>
          <w:color w:val="C0504D" w:themeColor="accent2"/>
          <w:sz w:val="24"/>
          <w:szCs w:val="24"/>
        </w:rPr>
        <w:t xml:space="preserve"> class, and/or reading the syllabus [</w:t>
      </w:r>
      <w:r w:rsidR="00CF4370">
        <w:rPr>
          <w:b/>
          <w:color w:val="C0504D" w:themeColor="accent2"/>
          <w:sz w:val="24"/>
          <w:szCs w:val="24"/>
        </w:rPr>
        <w:t>5</w:t>
      </w:r>
      <w:r w:rsidR="0064639C">
        <w:rPr>
          <w:b/>
          <w:color w:val="C0504D" w:themeColor="accent2"/>
          <w:sz w:val="24"/>
          <w:szCs w:val="24"/>
        </w:rPr>
        <w:t>]</w:t>
      </w:r>
    </w:p>
    <w:p w14:paraId="3BBF1AEB" w14:textId="77777777" w:rsidR="0064639C" w:rsidRDefault="0064639C" w:rsidP="0064639C">
      <w:pPr>
        <w:rPr>
          <w:b/>
          <w:color w:val="C0504D" w:themeColor="accent2"/>
          <w:sz w:val="24"/>
          <w:szCs w:val="24"/>
        </w:rPr>
      </w:pPr>
    </w:p>
    <w:p w14:paraId="3BBF1AEC" w14:textId="77777777" w:rsidR="0064639C" w:rsidRDefault="0064639C" w:rsidP="0064639C">
      <w:pPr>
        <w:rPr>
          <w:color w:val="0070C0"/>
          <w:sz w:val="27"/>
          <w:szCs w:val="27"/>
        </w:rPr>
      </w:pPr>
      <w:r>
        <w:rPr>
          <w:color w:val="0070C0"/>
          <w:sz w:val="27"/>
          <w:szCs w:val="27"/>
        </w:rPr>
        <w:t>1). When is the office hours of the professor?</w:t>
      </w:r>
    </w:p>
    <w:p w14:paraId="3BBF1AED" w14:textId="77777777" w:rsidR="0064639C" w:rsidRDefault="0064639C" w:rsidP="0064639C">
      <w:pPr>
        <w:rPr>
          <w:color w:val="0070C0"/>
          <w:sz w:val="27"/>
          <w:szCs w:val="27"/>
        </w:rPr>
      </w:pPr>
      <w:r w:rsidRPr="0064639C">
        <w:rPr>
          <w:color w:val="0070C0"/>
          <w:sz w:val="27"/>
          <w:szCs w:val="27"/>
        </w:rPr>
        <w:t>2).</w:t>
      </w:r>
      <w:r>
        <w:rPr>
          <w:color w:val="0070C0"/>
          <w:sz w:val="27"/>
          <w:szCs w:val="27"/>
        </w:rPr>
        <w:t xml:space="preserve"> If you failed your middle term exam, visit the office of the professor, and request a second chance to take the exams, what will the professor do?</w:t>
      </w:r>
    </w:p>
    <w:p w14:paraId="3BBF1AEE" w14:textId="77777777" w:rsidR="0064639C" w:rsidRDefault="0064639C" w:rsidP="0064639C">
      <w:pPr>
        <w:rPr>
          <w:color w:val="0070C0"/>
          <w:sz w:val="27"/>
          <w:szCs w:val="27"/>
        </w:rPr>
      </w:pPr>
      <w:r>
        <w:rPr>
          <w:color w:val="0070C0"/>
          <w:sz w:val="27"/>
          <w:szCs w:val="27"/>
        </w:rPr>
        <w:t>3). Recently, you submitted a late assignment, a</w:t>
      </w:r>
      <w:r w:rsidR="00297868">
        <w:rPr>
          <w:color w:val="0070C0"/>
          <w:sz w:val="27"/>
          <w:szCs w:val="27"/>
        </w:rPr>
        <w:t>nd want to waive the late submission penalty due to that you have a medical issue, what should you do next?</w:t>
      </w:r>
    </w:p>
    <w:p w14:paraId="3BBF1AEF" w14:textId="77777777" w:rsidR="00297868" w:rsidRDefault="00297868" w:rsidP="0064639C">
      <w:pPr>
        <w:rPr>
          <w:color w:val="0070C0"/>
          <w:sz w:val="27"/>
          <w:szCs w:val="27"/>
        </w:rPr>
      </w:pPr>
      <w:r>
        <w:rPr>
          <w:color w:val="0070C0"/>
          <w:sz w:val="27"/>
          <w:szCs w:val="27"/>
        </w:rPr>
        <w:t>4). If you got a final grade of 74.9, which letter grade (A, B, C, D, E, F) you will get?</w:t>
      </w:r>
    </w:p>
    <w:p w14:paraId="3BBF1AF0" w14:textId="77777777" w:rsidR="00297868" w:rsidRPr="0064639C" w:rsidRDefault="00297868" w:rsidP="0064639C">
      <w:pPr>
        <w:rPr>
          <w:color w:val="0070C0"/>
          <w:sz w:val="27"/>
          <w:szCs w:val="27"/>
        </w:rPr>
      </w:pPr>
      <w:r>
        <w:rPr>
          <w:color w:val="0070C0"/>
          <w:sz w:val="27"/>
          <w:szCs w:val="27"/>
        </w:rPr>
        <w:t xml:space="preserve">5). </w:t>
      </w:r>
      <w:r w:rsidR="00B804BC">
        <w:rPr>
          <w:color w:val="0070C0"/>
          <w:sz w:val="27"/>
          <w:szCs w:val="27"/>
        </w:rPr>
        <w:t xml:space="preserve">TA found that you violated the </w:t>
      </w:r>
      <w:r w:rsidR="00B804BC" w:rsidRPr="00B804BC">
        <w:rPr>
          <w:color w:val="0070C0"/>
          <w:sz w:val="27"/>
          <w:szCs w:val="27"/>
        </w:rPr>
        <w:t>plagiarism</w:t>
      </w:r>
      <w:r w:rsidR="00B804BC">
        <w:rPr>
          <w:color w:val="0070C0"/>
          <w:sz w:val="27"/>
          <w:szCs w:val="27"/>
        </w:rPr>
        <w:t xml:space="preserve"> policy for the first time in the class, and TA reported this to the professor. What will the professor do in the next?</w:t>
      </w:r>
    </w:p>
    <w:p w14:paraId="3BBF1AF1" w14:textId="77777777" w:rsidR="0064639C" w:rsidRDefault="0064639C" w:rsidP="000B268B">
      <w:pPr>
        <w:rPr>
          <w:b/>
          <w:color w:val="C0504D" w:themeColor="accent2"/>
          <w:sz w:val="24"/>
          <w:szCs w:val="24"/>
        </w:rPr>
      </w:pPr>
    </w:p>
    <w:p w14:paraId="3BBF1AF2" w14:textId="25831893" w:rsidR="000B268B" w:rsidRDefault="00000C0F" w:rsidP="000B268B">
      <w:pPr>
        <w:rPr>
          <w:b/>
          <w:color w:val="C0504D" w:themeColor="accent2"/>
          <w:sz w:val="24"/>
          <w:szCs w:val="24"/>
        </w:rPr>
      </w:pPr>
      <w:r>
        <w:rPr>
          <w:b/>
          <w:color w:val="C0504D" w:themeColor="accent2"/>
          <w:sz w:val="24"/>
          <w:szCs w:val="24"/>
        </w:rPr>
        <w:t>Q</w:t>
      </w:r>
      <w:r w:rsidR="0064639C">
        <w:rPr>
          <w:b/>
          <w:color w:val="C0504D" w:themeColor="accent2"/>
          <w:sz w:val="24"/>
          <w:szCs w:val="24"/>
        </w:rPr>
        <w:t xml:space="preserve">2. </w:t>
      </w:r>
      <w:r w:rsidR="000B268B">
        <w:rPr>
          <w:b/>
          <w:color w:val="C0504D" w:themeColor="accent2"/>
          <w:sz w:val="24"/>
          <w:szCs w:val="24"/>
        </w:rPr>
        <w:t>Perform data processing as requested.</w:t>
      </w:r>
      <w:r w:rsidR="00213388">
        <w:rPr>
          <w:b/>
          <w:color w:val="C0504D" w:themeColor="accent2"/>
          <w:sz w:val="24"/>
          <w:szCs w:val="24"/>
        </w:rPr>
        <w:t xml:space="preserve"> [</w:t>
      </w:r>
      <w:r w:rsidR="008E2814">
        <w:rPr>
          <w:b/>
          <w:color w:val="C0504D" w:themeColor="accent2"/>
          <w:sz w:val="24"/>
          <w:szCs w:val="24"/>
        </w:rPr>
        <w:t>35</w:t>
      </w:r>
      <w:r w:rsidR="00213388">
        <w:rPr>
          <w:b/>
          <w:color w:val="C0504D" w:themeColor="accent2"/>
          <w:sz w:val="24"/>
          <w:szCs w:val="24"/>
        </w:rPr>
        <w:t>]</w:t>
      </w:r>
    </w:p>
    <w:p w14:paraId="3BBF1AF3" w14:textId="77777777" w:rsidR="000B268B" w:rsidRDefault="000B268B" w:rsidP="000B268B">
      <w:pPr>
        <w:spacing w:before="100" w:beforeAutospacing="1" w:after="100" w:afterAutospacing="1"/>
        <w:rPr>
          <w:color w:val="0070C0"/>
          <w:sz w:val="27"/>
          <w:szCs w:val="27"/>
        </w:rPr>
      </w:pPr>
      <w:r>
        <w:rPr>
          <w:color w:val="0070C0"/>
          <w:sz w:val="27"/>
          <w:szCs w:val="27"/>
        </w:rPr>
        <w:t>Consider the data collected by a hypothetical video store for 50 regular customers. This data consists of a table which, for each customer, records the following attributes: Gender, Income, Age, Rentals (total number of video rentals in the past year), Avg. per visit (average number of video rentals per visit during the past year), Incidentals (whether the customer tends to buy incidental items such as refreshments when renting a video), and Genre (the customer's preferred movie genre). This data is available as an Excel spreadsheet. Perform each of the following data preparation tasks (each task applies to the original data):</w:t>
      </w:r>
    </w:p>
    <w:p w14:paraId="3BBF1AF4" w14:textId="77777777" w:rsidR="000B268B" w:rsidRDefault="000B268B" w:rsidP="000B268B">
      <w:pPr>
        <w:spacing w:before="100" w:beforeAutospacing="1" w:after="100" w:afterAutospacing="1"/>
        <w:rPr>
          <w:color w:val="0070C0"/>
          <w:sz w:val="27"/>
          <w:szCs w:val="27"/>
        </w:rPr>
      </w:pPr>
      <w:r>
        <w:rPr>
          <w:color w:val="0070C0"/>
          <w:sz w:val="27"/>
          <w:szCs w:val="27"/>
        </w:rPr>
        <w:t xml:space="preserve">Open the HW1.xlsx, the sheet “Data” provides you the view of the data set we are going to process; </w:t>
      </w:r>
      <w:r w:rsidR="00986ACB" w:rsidRPr="00986ACB">
        <w:rPr>
          <w:color w:val="FF0000"/>
          <w:sz w:val="27"/>
          <w:szCs w:val="27"/>
        </w:rPr>
        <w:t>Work on Excels and</w:t>
      </w:r>
      <w:r w:rsidR="00986ACB">
        <w:rPr>
          <w:color w:val="0070C0"/>
          <w:sz w:val="27"/>
          <w:szCs w:val="27"/>
        </w:rPr>
        <w:t xml:space="preserve"> </w:t>
      </w:r>
      <w:r w:rsidR="00282A51">
        <w:rPr>
          <w:color w:val="FF0000"/>
          <w:sz w:val="27"/>
          <w:szCs w:val="27"/>
        </w:rPr>
        <w:t>Put your answers in the corresponding sheets in HW1.xlsx</w:t>
      </w:r>
    </w:p>
    <w:p w14:paraId="3BBF1AF5" w14:textId="66336DA0" w:rsidR="000B268B" w:rsidRDefault="000B268B" w:rsidP="000B268B">
      <w:pPr>
        <w:pStyle w:val="ListParagraph"/>
        <w:numPr>
          <w:ilvl w:val="0"/>
          <w:numId w:val="16"/>
        </w:numPr>
        <w:suppressAutoHyphens w:val="0"/>
        <w:overflowPunct/>
        <w:autoSpaceDE/>
        <w:autoSpaceDN w:val="0"/>
        <w:spacing w:before="100" w:beforeAutospacing="1" w:after="100" w:afterAutospacing="1"/>
        <w:textAlignment w:val="auto"/>
        <w:rPr>
          <w:color w:val="0070C0"/>
          <w:sz w:val="27"/>
          <w:szCs w:val="27"/>
        </w:rPr>
      </w:pPr>
      <w:r>
        <w:rPr>
          <w:color w:val="0070C0"/>
          <w:sz w:val="27"/>
          <w:szCs w:val="27"/>
        </w:rPr>
        <w:t>[</w:t>
      </w:r>
      <w:r w:rsidR="009E2F1A">
        <w:rPr>
          <w:color w:val="0070C0"/>
          <w:sz w:val="27"/>
          <w:szCs w:val="27"/>
        </w:rPr>
        <w:t>10</w:t>
      </w:r>
      <w:r>
        <w:rPr>
          <w:color w:val="0070C0"/>
          <w:sz w:val="27"/>
          <w:szCs w:val="27"/>
        </w:rPr>
        <w:t xml:space="preserve"> points] Use smoothing by </w:t>
      </w:r>
      <w:r>
        <w:rPr>
          <w:color w:val="0070C0"/>
          <w:sz w:val="27"/>
          <w:szCs w:val="27"/>
          <w:u w:val="single"/>
        </w:rPr>
        <w:t>bin means</w:t>
      </w:r>
      <w:r>
        <w:rPr>
          <w:color w:val="0070C0"/>
          <w:sz w:val="27"/>
          <w:szCs w:val="27"/>
        </w:rPr>
        <w:t xml:space="preserve"> to smooth the values of the Rentals attribute. Use a </w:t>
      </w:r>
      <w:r w:rsidR="00986ACB">
        <w:rPr>
          <w:color w:val="0070C0"/>
          <w:sz w:val="27"/>
          <w:szCs w:val="27"/>
        </w:rPr>
        <w:t>bin size as</w:t>
      </w:r>
      <w:r>
        <w:rPr>
          <w:color w:val="0070C0"/>
          <w:sz w:val="27"/>
          <w:szCs w:val="27"/>
        </w:rPr>
        <w:t xml:space="preserve"> 4, i.e., each bin has 4 elements. </w:t>
      </w:r>
    </w:p>
    <w:p w14:paraId="3BBF1AF6" w14:textId="77777777" w:rsidR="000B268B" w:rsidRDefault="000B268B" w:rsidP="000B268B">
      <w:pPr>
        <w:pStyle w:val="ListParagraph"/>
        <w:numPr>
          <w:ilvl w:val="0"/>
          <w:numId w:val="16"/>
        </w:numPr>
        <w:suppressAutoHyphens w:val="0"/>
        <w:overflowPunct/>
        <w:autoSpaceDE/>
        <w:autoSpaceDN w:val="0"/>
        <w:spacing w:before="100" w:beforeAutospacing="1" w:after="100" w:afterAutospacing="1"/>
        <w:textAlignment w:val="auto"/>
        <w:rPr>
          <w:color w:val="0070C0"/>
          <w:sz w:val="27"/>
          <w:szCs w:val="27"/>
        </w:rPr>
      </w:pPr>
      <w:r>
        <w:rPr>
          <w:color w:val="0070C0"/>
          <w:sz w:val="27"/>
          <w:szCs w:val="27"/>
        </w:rPr>
        <w:t>[</w:t>
      </w:r>
      <w:r w:rsidR="00F02321">
        <w:rPr>
          <w:color w:val="0070C0"/>
          <w:sz w:val="27"/>
          <w:szCs w:val="27"/>
        </w:rPr>
        <w:t>5</w:t>
      </w:r>
      <w:r>
        <w:rPr>
          <w:color w:val="0070C0"/>
          <w:sz w:val="27"/>
          <w:szCs w:val="27"/>
        </w:rPr>
        <w:t xml:space="preserve"> points] Use min-max normalization to transform the values of the Income attribute onto the range [1-5].</w:t>
      </w:r>
    </w:p>
    <w:p w14:paraId="3BBF1AF7" w14:textId="21DCDEAA" w:rsidR="000B268B" w:rsidRDefault="000B268B" w:rsidP="000B268B">
      <w:pPr>
        <w:pStyle w:val="ListParagraph"/>
        <w:numPr>
          <w:ilvl w:val="0"/>
          <w:numId w:val="16"/>
        </w:numPr>
        <w:suppressAutoHyphens w:val="0"/>
        <w:overflowPunct/>
        <w:autoSpaceDE/>
        <w:autoSpaceDN w:val="0"/>
        <w:spacing w:before="100" w:beforeAutospacing="1" w:after="100" w:afterAutospacing="1"/>
        <w:textAlignment w:val="auto"/>
        <w:rPr>
          <w:color w:val="0070C0"/>
          <w:sz w:val="27"/>
          <w:szCs w:val="27"/>
        </w:rPr>
      </w:pPr>
      <w:r>
        <w:rPr>
          <w:color w:val="0070C0"/>
          <w:sz w:val="27"/>
          <w:szCs w:val="27"/>
        </w:rPr>
        <w:t>[</w:t>
      </w:r>
      <w:r w:rsidR="00F02321">
        <w:rPr>
          <w:color w:val="0070C0"/>
          <w:sz w:val="27"/>
          <w:szCs w:val="27"/>
        </w:rPr>
        <w:t>5</w:t>
      </w:r>
      <w:r>
        <w:rPr>
          <w:color w:val="0070C0"/>
          <w:sz w:val="27"/>
          <w:szCs w:val="27"/>
        </w:rPr>
        <w:t xml:space="preserve"> points] Use z-score normalization to standardize the values of the age attribute.</w:t>
      </w:r>
    </w:p>
    <w:p w14:paraId="3BBF1AF8" w14:textId="77777777" w:rsidR="000B268B" w:rsidRDefault="000B268B" w:rsidP="000B268B">
      <w:pPr>
        <w:pStyle w:val="ListParagraph"/>
        <w:numPr>
          <w:ilvl w:val="0"/>
          <w:numId w:val="16"/>
        </w:numPr>
        <w:suppressAutoHyphens w:val="0"/>
        <w:overflowPunct/>
        <w:autoSpaceDE/>
        <w:autoSpaceDN w:val="0"/>
        <w:spacing w:before="100" w:beforeAutospacing="1" w:after="100" w:afterAutospacing="1"/>
        <w:textAlignment w:val="auto"/>
        <w:rPr>
          <w:color w:val="0070C0"/>
          <w:sz w:val="27"/>
          <w:szCs w:val="27"/>
        </w:rPr>
      </w:pPr>
      <w:r>
        <w:rPr>
          <w:color w:val="0070C0"/>
          <w:sz w:val="27"/>
          <w:szCs w:val="27"/>
        </w:rPr>
        <w:t xml:space="preserve">[5 points] Discretize the (original) Age attribute based on the following categories: Young = 1-20; </w:t>
      </w:r>
      <w:proofErr w:type="spellStart"/>
      <w:r>
        <w:rPr>
          <w:color w:val="0070C0"/>
          <w:sz w:val="27"/>
          <w:szCs w:val="27"/>
        </w:rPr>
        <w:t>MidAge</w:t>
      </w:r>
      <w:proofErr w:type="spellEnd"/>
      <w:r>
        <w:rPr>
          <w:color w:val="0070C0"/>
          <w:sz w:val="27"/>
          <w:szCs w:val="27"/>
        </w:rPr>
        <w:t xml:space="preserve"> = 21-40; Old = 41+.</w:t>
      </w:r>
    </w:p>
    <w:p w14:paraId="7A1E7A9C" w14:textId="3ACE4E82" w:rsidR="006A5AF8" w:rsidRDefault="000B268B" w:rsidP="006A5AF8">
      <w:pPr>
        <w:pStyle w:val="ListParagraph"/>
        <w:numPr>
          <w:ilvl w:val="0"/>
          <w:numId w:val="16"/>
        </w:numPr>
        <w:suppressAutoHyphens w:val="0"/>
        <w:overflowPunct/>
        <w:autoSpaceDE/>
        <w:autoSpaceDN w:val="0"/>
        <w:spacing w:before="100" w:beforeAutospacing="1" w:after="100" w:afterAutospacing="1"/>
        <w:textAlignment w:val="auto"/>
        <w:rPr>
          <w:color w:val="0070C0"/>
          <w:sz w:val="27"/>
          <w:szCs w:val="27"/>
        </w:rPr>
      </w:pPr>
      <w:r>
        <w:rPr>
          <w:color w:val="0070C0"/>
          <w:sz w:val="27"/>
          <w:szCs w:val="27"/>
        </w:rPr>
        <w:t>[</w:t>
      </w:r>
      <w:r w:rsidR="008E2814">
        <w:rPr>
          <w:color w:val="0070C0"/>
          <w:sz w:val="27"/>
          <w:szCs w:val="27"/>
        </w:rPr>
        <w:t>10</w:t>
      </w:r>
      <w:r>
        <w:rPr>
          <w:color w:val="0070C0"/>
          <w:sz w:val="27"/>
          <w:szCs w:val="27"/>
        </w:rPr>
        <w:t xml:space="preserve"> points] Convert the original data into the standard spreadsheet format (note that this requires you to convert all the categorical variables in sheet “Data” to </w:t>
      </w:r>
      <w:r>
        <w:rPr>
          <w:color w:val="0070C0"/>
          <w:sz w:val="27"/>
          <w:szCs w:val="27"/>
        </w:rPr>
        <w:lastRenderedPageBreak/>
        <w:t xml:space="preserve">numeric variables, </w:t>
      </w:r>
      <w:r>
        <w:rPr>
          <w:color w:val="FF0000"/>
          <w:sz w:val="27"/>
          <w:szCs w:val="27"/>
        </w:rPr>
        <w:t>you should provide the final version of transformed data matrix in sheet “Answer. e).”).</w:t>
      </w:r>
    </w:p>
    <w:p w14:paraId="3BBF1B03" w14:textId="5EC63DE8" w:rsidR="000B268B" w:rsidRPr="009E2F1A" w:rsidRDefault="000B268B" w:rsidP="009E2F1A">
      <w:pPr>
        <w:suppressAutoHyphens w:val="0"/>
        <w:overflowPunct/>
        <w:autoSpaceDE/>
        <w:autoSpaceDN w:val="0"/>
        <w:spacing w:before="100" w:beforeAutospacing="1" w:after="100" w:afterAutospacing="1"/>
        <w:ind w:left="360"/>
        <w:textAlignment w:val="auto"/>
        <w:rPr>
          <w:color w:val="0070C0"/>
          <w:sz w:val="27"/>
          <w:szCs w:val="27"/>
        </w:rPr>
      </w:pPr>
      <w:r w:rsidRPr="006A5AF8">
        <w:rPr>
          <w:color w:val="0070C0"/>
          <w:sz w:val="27"/>
          <w:szCs w:val="27"/>
        </w:rPr>
        <w:t>Submissions:</w:t>
      </w:r>
      <w:r w:rsidR="009E2F1A">
        <w:rPr>
          <w:color w:val="0070C0"/>
          <w:sz w:val="27"/>
          <w:szCs w:val="27"/>
        </w:rPr>
        <w:t xml:space="preserve"> </w:t>
      </w:r>
      <w:r w:rsidR="00986ACB" w:rsidRPr="009E2F1A">
        <w:rPr>
          <w:color w:val="0070C0"/>
          <w:sz w:val="27"/>
          <w:szCs w:val="27"/>
        </w:rPr>
        <w:t>All answers should be given in the Excel sheets</w:t>
      </w:r>
    </w:p>
    <w:p w14:paraId="6C541E6C" w14:textId="28C01AC5" w:rsidR="008E2814" w:rsidRDefault="008E2814" w:rsidP="008E2814">
      <w:pPr>
        <w:rPr>
          <w:b/>
          <w:color w:val="C0504D" w:themeColor="accent2"/>
          <w:sz w:val="24"/>
          <w:szCs w:val="24"/>
        </w:rPr>
      </w:pPr>
      <w:r>
        <w:rPr>
          <w:b/>
          <w:color w:val="C0504D" w:themeColor="accent2"/>
          <w:sz w:val="24"/>
          <w:szCs w:val="24"/>
        </w:rPr>
        <w:t>Q</w:t>
      </w:r>
      <w:r>
        <w:rPr>
          <w:b/>
          <w:color w:val="C0504D" w:themeColor="accent2"/>
          <w:sz w:val="24"/>
          <w:szCs w:val="24"/>
        </w:rPr>
        <w:t>3</w:t>
      </w:r>
      <w:r>
        <w:rPr>
          <w:b/>
          <w:color w:val="C0504D" w:themeColor="accent2"/>
          <w:sz w:val="24"/>
          <w:szCs w:val="24"/>
        </w:rPr>
        <w:t>. Perform data processing as requested. [</w:t>
      </w:r>
      <w:r>
        <w:rPr>
          <w:b/>
          <w:color w:val="C0504D" w:themeColor="accent2"/>
          <w:sz w:val="24"/>
          <w:szCs w:val="24"/>
        </w:rPr>
        <w:t>60</w:t>
      </w:r>
      <w:r>
        <w:rPr>
          <w:b/>
          <w:color w:val="C0504D" w:themeColor="accent2"/>
          <w:sz w:val="24"/>
          <w:szCs w:val="24"/>
        </w:rPr>
        <w:t>]</w:t>
      </w:r>
    </w:p>
    <w:p w14:paraId="6CCFC3C4" w14:textId="79962BFD" w:rsidR="00586CA8" w:rsidRDefault="00586CA8" w:rsidP="008E2814">
      <w:pPr>
        <w:rPr>
          <w:b/>
          <w:color w:val="C0504D" w:themeColor="accent2"/>
          <w:sz w:val="24"/>
          <w:szCs w:val="24"/>
        </w:rPr>
      </w:pPr>
    </w:p>
    <w:p w14:paraId="1122776F" w14:textId="35C64D1C" w:rsidR="00586CA8" w:rsidRDefault="00586CA8" w:rsidP="008E2814">
      <w:pPr>
        <w:rPr>
          <w:color w:val="0070C0"/>
          <w:sz w:val="27"/>
          <w:szCs w:val="27"/>
        </w:rPr>
      </w:pPr>
      <w:r w:rsidRPr="00586CA8">
        <w:rPr>
          <w:color w:val="0070C0"/>
          <w:sz w:val="27"/>
          <w:szCs w:val="27"/>
        </w:rPr>
        <w:t>Use</w:t>
      </w:r>
      <w:r>
        <w:rPr>
          <w:color w:val="0070C0"/>
          <w:sz w:val="27"/>
          <w:szCs w:val="27"/>
        </w:rPr>
        <w:t xml:space="preserve"> your knowledge and Python skills to answer the following questions. You should submit your answers</w:t>
      </w:r>
      <w:r w:rsidR="00067BA1">
        <w:rPr>
          <w:color w:val="0070C0"/>
          <w:sz w:val="27"/>
          <w:szCs w:val="27"/>
        </w:rPr>
        <w:t xml:space="preserve"> by using Q3.ipynb and Q3.html. Note that the html file is saved from </w:t>
      </w:r>
      <w:proofErr w:type="spellStart"/>
      <w:r w:rsidR="00067BA1">
        <w:rPr>
          <w:color w:val="0070C0"/>
          <w:sz w:val="27"/>
          <w:szCs w:val="27"/>
        </w:rPr>
        <w:t>Jupyter</w:t>
      </w:r>
      <w:proofErr w:type="spellEnd"/>
      <w:r w:rsidR="00067BA1">
        <w:rPr>
          <w:color w:val="0070C0"/>
          <w:sz w:val="27"/>
          <w:szCs w:val="27"/>
        </w:rPr>
        <w:t xml:space="preserve"> notebook, where your codes and outputs should appear in both </w:t>
      </w:r>
      <w:proofErr w:type="spellStart"/>
      <w:r w:rsidR="00067BA1">
        <w:rPr>
          <w:color w:val="0070C0"/>
          <w:sz w:val="27"/>
          <w:szCs w:val="27"/>
        </w:rPr>
        <w:t>ipynb</w:t>
      </w:r>
      <w:proofErr w:type="spellEnd"/>
      <w:r w:rsidR="00067BA1">
        <w:rPr>
          <w:color w:val="0070C0"/>
          <w:sz w:val="27"/>
          <w:szCs w:val="27"/>
        </w:rPr>
        <w:t xml:space="preserve"> and html files</w:t>
      </w:r>
      <w:r w:rsidR="004E2651">
        <w:rPr>
          <w:color w:val="0070C0"/>
          <w:sz w:val="27"/>
          <w:szCs w:val="27"/>
        </w:rPr>
        <w:t xml:space="preserve">. Make sure that you clearly marked 1), 2), 3), in your </w:t>
      </w:r>
      <w:proofErr w:type="spellStart"/>
      <w:r w:rsidR="004E2651">
        <w:rPr>
          <w:color w:val="0070C0"/>
          <w:sz w:val="27"/>
          <w:szCs w:val="27"/>
        </w:rPr>
        <w:t>ipynb</w:t>
      </w:r>
      <w:proofErr w:type="spellEnd"/>
      <w:r w:rsidR="004E2651">
        <w:rPr>
          <w:color w:val="0070C0"/>
          <w:sz w:val="27"/>
          <w:szCs w:val="27"/>
        </w:rPr>
        <w:t xml:space="preserve"> and html files</w:t>
      </w:r>
    </w:p>
    <w:p w14:paraId="1388F3B5" w14:textId="07FA13A4" w:rsidR="004E2651" w:rsidRDefault="004E2651" w:rsidP="008E2814">
      <w:pPr>
        <w:rPr>
          <w:color w:val="0070C0"/>
          <w:sz w:val="27"/>
          <w:szCs w:val="27"/>
        </w:rPr>
      </w:pPr>
    </w:p>
    <w:p w14:paraId="1FD0267D" w14:textId="02221F92" w:rsidR="004E2651" w:rsidRDefault="008758EA" w:rsidP="008E2814">
      <w:pPr>
        <w:rPr>
          <w:color w:val="0070C0"/>
          <w:sz w:val="27"/>
          <w:szCs w:val="27"/>
        </w:rPr>
      </w:pPr>
      <w:r>
        <w:rPr>
          <w:color w:val="0070C0"/>
          <w:sz w:val="27"/>
          <w:szCs w:val="27"/>
        </w:rPr>
        <w:t>We use a subset of the Load data (</w:t>
      </w:r>
      <w:hyperlink r:id="rId7" w:history="1">
        <w:r w:rsidRPr="00D8395E">
          <w:rPr>
            <w:rStyle w:val="Hyperlink"/>
            <w:sz w:val="27"/>
            <w:szCs w:val="27"/>
          </w:rPr>
          <w:t>https://www.kaggle.com/datasets/omkar5/dataset-for-bank-loan-prediction</w:t>
        </w:r>
      </w:hyperlink>
      <w:r>
        <w:rPr>
          <w:color w:val="0070C0"/>
          <w:sz w:val="27"/>
          <w:szCs w:val="27"/>
        </w:rPr>
        <w:t xml:space="preserve">), see </w:t>
      </w:r>
      <w:r w:rsidR="00284930" w:rsidRPr="00284930">
        <w:rPr>
          <w:color w:val="0070C0"/>
          <w:sz w:val="27"/>
          <w:szCs w:val="27"/>
        </w:rPr>
        <w:t>Loans_20K</w:t>
      </w:r>
      <w:r w:rsidR="00284930">
        <w:rPr>
          <w:color w:val="0070C0"/>
          <w:sz w:val="27"/>
          <w:szCs w:val="27"/>
        </w:rPr>
        <w:t>.csv. Answer the following questions</w:t>
      </w:r>
    </w:p>
    <w:p w14:paraId="7221E7B2" w14:textId="19C298B2" w:rsidR="00284930" w:rsidRDefault="00284930" w:rsidP="008E2814">
      <w:pPr>
        <w:rPr>
          <w:color w:val="0070C0"/>
          <w:sz w:val="27"/>
          <w:szCs w:val="27"/>
        </w:rPr>
      </w:pPr>
    </w:p>
    <w:p w14:paraId="5968A6F9" w14:textId="5F4545CF" w:rsidR="00284930" w:rsidRDefault="00284930" w:rsidP="008E2814">
      <w:pPr>
        <w:rPr>
          <w:color w:val="0070C0"/>
          <w:sz w:val="27"/>
          <w:szCs w:val="27"/>
        </w:rPr>
      </w:pPr>
      <w:r>
        <w:rPr>
          <w:color w:val="0070C0"/>
          <w:sz w:val="27"/>
          <w:szCs w:val="27"/>
        </w:rPr>
        <w:t xml:space="preserve">1). Identify </w:t>
      </w:r>
      <w:r w:rsidR="000002D5">
        <w:rPr>
          <w:color w:val="0070C0"/>
          <w:sz w:val="27"/>
          <w:szCs w:val="27"/>
        </w:rPr>
        <w:t xml:space="preserve">the data types of each variable. Note, you cannot simply say a variable is numerical or nominal. You should also mention the specific sub data types, if they are </w:t>
      </w:r>
      <w:r w:rsidR="00CD0D7E">
        <w:rPr>
          <w:color w:val="0070C0"/>
          <w:sz w:val="27"/>
          <w:szCs w:val="27"/>
        </w:rPr>
        <w:t>subcategories in numerical and nominal variables</w:t>
      </w:r>
    </w:p>
    <w:p w14:paraId="7F93F01C" w14:textId="696F612C" w:rsidR="00CD0D7E" w:rsidRDefault="00CD0D7E" w:rsidP="008E2814">
      <w:pPr>
        <w:rPr>
          <w:color w:val="0070C0"/>
          <w:sz w:val="27"/>
          <w:szCs w:val="27"/>
        </w:rPr>
      </w:pPr>
    </w:p>
    <w:p w14:paraId="70EFD0B0" w14:textId="0E08BB29" w:rsidR="00CD0D7E" w:rsidRDefault="00CD0D7E" w:rsidP="008E2814">
      <w:pPr>
        <w:rPr>
          <w:color w:val="0070C0"/>
          <w:sz w:val="27"/>
          <w:szCs w:val="27"/>
        </w:rPr>
      </w:pPr>
      <w:r>
        <w:rPr>
          <w:color w:val="0070C0"/>
          <w:sz w:val="27"/>
          <w:szCs w:val="27"/>
        </w:rPr>
        <w:t>2). Load data into Python. Check whether there are missing values. If Yes, fill in missing values by mean</w:t>
      </w:r>
      <w:r w:rsidR="00620654">
        <w:rPr>
          <w:color w:val="0070C0"/>
          <w:sz w:val="27"/>
          <w:szCs w:val="27"/>
        </w:rPr>
        <w:t xml:space="preserve"> values</w:t>
      </w:r>
      <w:r>
        <w:rPr>
          <w:color w:val="0070C0"/>
          <w:sz w:val="27"/>
          <w:szCs w:val="27"/>
        </w:rPr>
        <w:t xml:space="preserve"> or most frequent</w:t>
      </w:r>
      <w:r w:rsidR="00620654">
        <w:rPr>
          <w:color w:val="0070C0"/>
          <w:sz w:val="27"/>
          <w:szCs w:val="27"/>
        </w:rPr>
        <w:t xml:space="preserve"> nominal values.</w:t>
      </w:r>
    </w:p>
    <w:p w14:paraId="319C486E" w14:textId="53936A8B" w:rsidR="00CD0D7E" w:rsidRDefault="00CD0D7E" w:rsidP="008E2814">
      <w:pPr>
        <w:rPr>
          <w:color w:val="0070C0"/>
          <w:sz w:val="27"/>
          <w:szCs w:val="27"/>
        </w:rPr>
      </w:pPr>
    </w:p>
    <w:p w14:paraId="0FEBFA0A" w14:textId="6299908D" w:rsidR="00F83E6C" w:rsidRDefault="00CD0D7E" w:rsidP="00F83E6C">
      <w:pPr>
        <w:suppressAutoHyphens w:val="0"/>
        <w:overflowPunct/>
        <w:autoSpaceDE/>
        <w:textAlignment w:val="auto"/>
        <w:rPr>
          <w:color w:val="0070C0"/>
          <w:sz w:val="27"/>
          <w:szCs w:val="27"/>
        </w:rPr>
      </w:pPr>
      <w:r>
        <w:rPr>
          <w:color w:val="0070C0"/>
          <w:sz w:val="27"/>
          <w:szCs w:val="27"/>
        </w:rPr>
        <w:t>3).</w:t>
      </w:r>
      <w:r w:rsidR="00620654">
        <w:rPr>
          <w:color w:val="0070C0"/>
          <w:sz w:val="27"/>
          <w:szCs w:val="27"/>
        </w:rPr>
        <w:t xml:space="preserve"> Get a sub data set, where </w:t>
      </w:r>
      <w:r w:rsidR="00417498">
        <w:rPr>
          <w:color w:val="0070C0"/>
          <w:sz w:val="27"/>
          <w:szCs w:val="27"/>
        </w:rPr>
        <w:t>home ownership is not “own home”, and years of credit history is larger than 12</w:t>
      </w:r>
      <w:r w:rsidR="002D6EB7">
        <w:rPr>
          <w:color w:val="0070C0"/>
          <w:sz w:val="27"/>
          <w:szCs w:val="27"/>
        </w:rPr>
        <w:t xml:space="preserve">. Finally, sort this sub set by number of years of credit history in a descending way. Note, in the subset, we only need columns, including </w:t>
      </w:r>
      <w:r w:rsidR="00DB1D09">
        <w:rPr>
          <w:color w:val="0070C0"/>
          <w:sz w:val="27"/>
          <w:szCs w:val="27"/>
        </w:rPr>
        <w:t>Home Ownership, Term, Annual Income, Credit score, years of credit history</w:t>
      </w:r>
      <w:r w:rsidR="00F83E6C">
        <w:rPr>
          <w:color w:val="0070C0"/>
          <w:sz w:val="27"/>
          <w:szCs w:val="27"/>
        </w:rPr>
        <w:t>,</w:t>
      </w:r>
      <w:r w:rsidR="00F83E6C" w:rsidRPr="00F83E6C">
        <w:rPr>
          <w:color w:val="0070C0"/>
          <w:sz w:val="27"/>
          <w:szCs w:val="27"/>
        </w:rPr>
        <w:t xml:space="preserve"> </w:t>
      </w:r>
      <w:r w:rsidR="00F83E6C" w:rsidRPr="00F83E6C">
        <w:rPr>
          <w:color w:val="0070C0"/>
          <w:sz w:val="27"/>
          <w:szCs w:val="27"/>
        </w:rPr>
        <w:t>Bankruptcies</w:t>
      </w:r>
    </w:p>
    <w:p w14:paraId="384B534E" w14:textId="220C36B6" w:rsidR="00474E3A" w:rsidRDefault="00474E3A" w:rsidP="00F83E6C">
      <w:pPr>
        <w:suppressAutoHyphens w:val="0"/>
        <w:overflowPunct/>
        <w:autoSpaceDE/>
        <w:textAlignment w:val="auto"/>
        <w:rPr>
          <w:color w:val="0070C0"/>
          <w:sz w:val="27"/>
          <w:szCs w:val="27"/>
        </w:rPr>
      </w:pPr>
    </w:p>
    <w:p w14:paraId="499BB87C" w14:textId="76015B1D" w:rsidR="00CD1976" w:rsidRDefault="00CD1976" w:rsidP="00F83E6C">
      <w:pPr>
        <w:suppressAutoHyphens w:val="0"/>
        <w:overflowPunct/>
        <w:autoSpaceDE/>
        <w:textAlignment w:val="auto"/>
        <w:rPr>
          <w:color w:val="0070C0"/>
          <w:sz w:val="27"/>
          <w:szCs w:val="27"/>
        </w:rPr>
      </w:pPr>
    </w:p>
    <w:p w14:paraId="2D116138" w14:textId="4380F605" w:rsidR="00CD1976" w:rsidRDefault="00CD1976" w:rsidP="00F83E6C">
      <w:pPr>
        <w:suppressAutoHyphens w:val="0"/>
        <w:overflowPunct/>
        <w:autoSpaceDE/>
        <w:textAlignment w:val="auto"/>
        <w:rPr>
          <w:color w:val="0070C0"/>
          <w:sz w:val="27"/>
          <w:szCs w:val="27"/>
        </w:rPr>
      </w:pPr>
      <w:r>
        <w:rPr>
          <w:color w:val="0070C0"/>
          <w:sz w:val="27"/>
          <w:szCs w:val="27"/>
        </w:rPr>
        <w:t>Use the subset in 3) to answer the following questions</w:t>
      </w:r>
    </w:p>
    <w:p w14:paraId="456B03F2" w14:textId="77777777" w:rsidR="00CD1976" w:rsidRDefault="00CD1976" w:rsidP="00F83E6C">
      <w:pPr>
        <w:suppressAutoHyphens w:val="0"/>
        <w:overflowPunct/>
        <w:autoSpaceDE/>
        <w:textAlignment w:val="auto"/>
        <w:rPr>
          <w:color w:val="0070C0"/>
          <w:sz w:val="27"/>
          <w:szCs w:val="27"/>
        </w:rPr>
      </w:pPr>
    </w:p>
    <w:p w14:paraId="528ECC69" w14:textId="04754607" w:rsidR="00474E3A" w:rsidRPr="00F83E6C" w:rsidRDefault="00474E3A" w:rsidP="00F83E6C">
      <w:pPr>
        <w:suppressAutoHyphens w:val="0"/>
        <w:overflowPunct/>
        <w:autoSpaceDE/>
        <w:textAlignment w:val="auto"/>
        <w:rPr>
          <w:rFonts w:ascii="Calibri" w:hAnsi="Calibri" w:cs="Calibri"/>
          <w:color w:val="000000"/>
          <w:sz w:val="22"/>
          <w:szCs w:val="22"/>
          <w:lang w:eastAsia="zh-CN"/>
        </w:rPr>
      </w:pPr>
      <w:r>
        <w:rPr>
          <w:color w:val="0070C0"/>
          <w:sz w:val="27"/>
          <w:szCs w:val="27"/>
        </w:rPr>
        <w:t xml:space="preserve">4). </w:t>
      </w:r>
      <w:r w:rsidR="00CD1976">
        <w:rPr>
          <w:color w:val="0070C0"/>
          <w:sz w:val="27"/>
          <w:szCs w:val="27"/>
        </w:rPr>
        <w:t>Analyze whether other variables have strong correlation or dependency with the variable “Term”</w:t>
      </w:r>
    </w:p>
    <w:p w14:paraId="27C23A67" w14:textId="614739C3" w:rsidR="00417498" w:rsidRDefault="00417498" w:rsidP="008E2814">
      <w:pPr>
        <w:rPr>
          <w:color w:val="0070C0"/>
          <w:sz w:val="27"/>
          <w:szCs w:val="27"/>
        </w:rPr>
      </w:pPr>
    </w:p>
    <w:p w14:paraId="047FDE76" w14:textId="60AF5A22" w:rsidR="00417498" w:rsidRDefault="00474E3A" w:rsidP="008E2814">
      <w:pPr>
        <w:rPr>
          <w:color w:val="0070C0"/>
          <w:sz w:val="27"/>
          <w:szCs w:val="27"/>
        </w:rPr>
      </w:pPr>
      <w:r>
        <w:rPr>
          <w:color w:val="0070C0"/>
          <w:sz w:val="27"/>
          <w:szCs w:val="27"/>
        </w:rPr>
        <w:t>5</w:t>
      </w:r>
      <w:r w:rsidR="00417498">
        <w:rPr>
          <w:color w:val="0070C0"/>
          <w:sz w:val="27"/>
          <w:szCs w:val="27"/>
        </w:rPr>
        <w:t xml:space="preserve">). </w:t>
      </w:r>
      <w:r w:rsidR="00F83E6C">
        <w:rPr>
          <w:color w:val="0070C0"/>
          <w:sz w:val="27"/>
          <w:szCs w:val="27"/>
        </w:rPr>
        <w:t>Convert nominal variables to numerical ones</w:t>
      </w:r>
    </w:p>
    <w:p w14:paraId="3E2F1004" w14:textId="2E864DC9" w:rsidR="00F83E6C" w:rsidRDefault="00F83E6C" w:rsidP="008E2814">
      <w:pPr>
        <w:rPr>
          <w:color w:val="0070C0"/>
          <w:sz w:val="27"/>
          <w:szCs w:val="27"/>
        </w:rPr>
      </w:pPr>
    </w:p>
    <w:p w14:paraId="7162D3CF" w14:textId="203D169F" w:rsidR="00F83E6C" w:rsidRPr="00586CA8" w:rsidRDefault="00474E3A" w:rsidP="008E2814">
      <w:pPr>
        <w:rPr>
          <w:color w:val="0070C0"/>
          <w:sz w:val="27"/>
          <w:szCs w:val="27"/>
        </w:rPr>
      </w:pPr>
      <w:r>
        <w:rPr>
          <w:color w:val="0070C0"/>
          <w:sz w:val="27"/>
          <w:szCs w:val="27"/>
        </w:rPr>
        <w:t>6</w:t>
      </w:r>
      <w:r w:rsidR="00F83E6C">
        <w:rPr>
          <w:color w:val="0070C0"/>
          <w:sz w:val="27"/>
          <w:szCs w:val="27"/>
        </w:rPr>
        <w:t>). Normalize columns to scale [1, 5]</w:t>
      </w:r>
    </w:p>
    <w:p w14:paraId="3BBF1B08" w14:textId="77777777" w:rsidR="000661FA" w:rsidRPr="006508F3" w:rsidRDefault="000661FA" w:rsidP="008E2814">
      <w:pPr>
        <w:suppressAutoHyphens w:val="0"/>
        <w:overflowPunct/>
        <w:autoSpaceDE/>
        <w:spacing w:before="100" w:beforeAutospacing="1" w:after="100" w:afterAutospacing="1"/>
        <w:textAlignment w:val="auto"/>
        <w:rPr>
          <w:color w:val="0070C0"/>
          <w:sz w:val="27"/>
          <w:szCs w:val="27"/>
        </w:rPr>
      </w:pPr>
    </w:p>
    <w:p w14:paraId="3BBF1B09" w14:textId="77777777" w:rsidR="00723EBE" w:rsidRDefault="00723EBE" w:rsidP="00380719">
      <w:pPr>
        <w:pStyle w:val="DefaultText"/>
        <w:spacing w:before="86"/>
        <w:ind w:left="722" w:hanging="736"/>
      </w:pPr>
    </w:p>
    <w:sectPr w:rsidR="00723EBE" w:rsidSect="00380719">
      <w:type w:val="continuous"/>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B522" w14:textId="77777777" w:rsidR="00C2458F" w:rsidRDefault="00C2458F" w:rsidP="003A3323">
      <w:r>
        <w:separator/>
      </w:r>
    </w:p>
  </w:endnote>
  <w:endnote w:type="continuationSeparator" w:id="0">
    <w:p w14:paraId="3128675D" w14:textId="77777777" w:rsidR="00C2458F" w:rsidRDefault="00C2458F"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1192B" w14:textId="77777777" w:rsidR="00C2458F" w:rsidRDefault="00C2458F" w:rsidP="003A3323">
      <w:r>
        <w:separator/>
      </w:r>
    </w:p>
  </w:footnote>
  <w:footnote w:type="continuationSeparator" w:id="0">
    <w:p w14:paraId="7A98C619" w14:textId="77777777" w:rsidR="00C2458F" w:rsidRDefault="00C2458F" w:rsidP="003A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545"/>
    <w:multiLevelType w:val="hybridMultilevel"/>
    <w:tmpl w:val="B6403B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CE59AC"/>
    <w:multiLevelType w:val="hybridMultilevel"/>
    <w:tmpl w:val="B7ACEB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EC7B00"/>
    <w:multiLevelType w:val="multilevel"/>
    <w:tmpl w:val="04161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6270E"/>
    <w:multiLevelType w:val="hybridMultilevel"/>
    <w:tmpl w:val="223C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AF2AB5"/>
    <w:multiLevelType w:val="hybridMultilevel"/>
    <w:tmpl w:val="F256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43FCE"/>
    <w:multiLevelType w:val="hybridMultilevel"/>
    <w:tmpl w:val="25F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F42DD"/>
    <w:multiLevelType w:val="hybridMultilevel"/>
    <w:tmpl w:val="CCECF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10" w15:restartNumberingAfterBreak="0">
    <w:nsid w:val="433C159F"/>
    <w:multiLevelType w:val="hybridMultilevel"/>
    <w:tmpl w:val="72D27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A1307"/>
    <w:multiLevelType w:val="hybridMultilevel"/>
    <w:tmpl w:val="498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B17C7"/>
    <w:multiLevelType w:val="hybridMultilevel"/>
    <w:tmpl w:val="BB808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71B9C"/>
    <w:multiLevelType w:val="hybridMultilevel"/>
    <w:tmpl w:val="D26A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D288F"/>
    <w:multiLevelType w:val="hybridMultilevel"/>
    <w:tmpl w:val="3D1CA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1773794"/>
    <w:multiLevelType w:val="hybridMultilevel"/>
    <w:tmpl w:val="D474D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D254592"/>
    <w:multiLevelType w:val="hybridMultilevel"/>
    <w:tmpl w:val="5FE4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742506">
    <w:abstractNumId w:val="9"/>
  </w:num>
  <w:num w:numId="2" w16cid:durableId="974914152">
    <w:abstractNumId w:val="7"/>
  </w:num>
  <w:num w:numId="3" w16cid:durableId="1518956806">
    <w:abstractNumId w:val="2"/>
  </w:num>
  <w:num w:numId="4" w16cid:durableId="1530340378">
    <w:abstractNumId w:val="13"/>
  </w:num>
  <w:num w:numId="5" w16cid:durableId="1010791615">
    <w:abstractNumId w:val="11"/>
  </w:num>
  <w:num w:numId="6" w16cid:durableId="1014115650">
    <w:abstractNumId w:val="6"/>
  </w:num>
  <w:num w:numId="7" w16cid:durableId="1650983007">
    <w:abstractNumId w:val="16"/>
  </w:num>
  <w:num w:numId="8" w16cid:durableId="1599752533">
    <w:abstractNumId w:val="3"/>
  </w:num>
  <w:num w:numId="9" w16cid:durableId="333991212">
    <w:abstractNumId w:val="8"/>
  </w:num>
  <w:num w:numId="10" w16cid:durableId="1754008720">
    <w:abstractNumId w:val="5"/>
  </w:num>
  <w:num w:numId="11" w16cid:durableId="360784523">
    <w:abstractNumId w:val="0"/>
  </w:num>
  <w:num w:numId="12" w16cid:durableId="1822844961">
    <w:abstractNumId w:val="15"/>
  </w:num>
  <w:num w:numId="13" w16cid:durableId="93552261">
    <w:abstractNumId w:val="14"/>
  </w:num>
  <w:num w:numId="14" w16cid:durableId="2050257063">
    <w:abstractNumId w:val="10"/>
  </w:num>
  <w:num w:numId="15" w16cid:durableId="1434861494">
    <w:abstractNumId w:val="12"/>
  </w:num>
  <w:num w:numId="16" w16cid:durableId="253561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4575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3D"/>
    <w:rsid w:val="000002D5"/>
    <w:rsid w:val="00000C0F"/>
    <w:rsid w:val="00011DAA"/>
    <w:rsid w:val="000338E8"/>
    <w:rsid w:val="0004154C"/>
    <w:rsid w:val="00054CD2"/>
    <w:rsid w:val="000661FA"/>
    <w:rsid w:val="00067BA1"/>
    <w:rsid w:val="0007026D"/>
    <w:rsid w:val="00093F66"/>
    <w:rsid w:val="000B02B4"/>
    <w:rsid w:val="000B0A60"/>
    <w:rsid w:val="000B268B"/>
    <w:rsid w:val="000D118B"/>
    <w:rsid w:val="000D3DA2"/>
    <w:rsid w:val="00101C6C"/>
    <w:rsid w:val="00113D40"/>
    <w:rsid w:val="00171D08"/>
    <w:rsid w:val="0018080B"/>
    <w:rsid w:val="00191C8B"/>
    <w:rsid w:val="0019785D"/>
    <w:rsid w:val="001C5E39"/>
    <w:rsid w:val="00202F5B"/>
    <w:rsid w:val="00213388"/>
    <w:rsid w:val="00247138"/>
    <w:rsid w:val="002527B2"/>
    <w:rsid w:val="0026057E"/>
    <w:rsid w:val="00262CC7"/>
    <w:rsid w:val="00263A12"/>
    <w:rsid w:val="00264C48"/>
    <w:rsid w:val="00277D24"/>
    <w:rsid w:val="00282A51"/>
    <w:rsid w:val="002833BD"/>
    <w:rsid w:val="00284930"/>
    <w:rsid w:val="0028661E"/>
    <w:rsid w:val="00297868"/>
    <w:rsid w:val="002A3687"/>
    <w:rsid w:val="002D6EB7"/>
    <w:rsid w:val="002F3AE9"/>
    <w:rsid w:val="00353E07"/>
    <w:rsid w:val="00362B69"/>
    <w:rsid w:val="00370A4D"/>
    <w:rsid w:val="00380719"/>
    <w:rsid w:val="0039089E"/>
    <w:rsid w:val="0039625C"/>
    <w:rsid w:val="003A3323"/>
    <w:rsid w:val="003A647D"/>
    <w:rsid w:val="003B3FCC"/>
    <w:rsid w:val="003B57A0"/>
    <w:rsid w:val="003C49AA"/>
    <w:rsid w:val="003D75FF"/>
    <w:rsid w:val="003F5C71"/>
    <w:rsid w:val="00417498"/>
    <w:rsid w:val="00417D9D"/>
    <w:rsid w:val="0043465D"/>
    <w:rsid w:val="004643FC"/>
    <w:rsid w:val="00470A8D"/>
    <w:rsid w:val="00474E3A"/>
    <w:rsid w:val="00482E64"/>
    <w:rsid w:val="00482FAF"/>
    <w:rsid w:val="004C6EBA"/>
    <w:rsid w:val="004E2651"/>
    <w:rsid w:val="004F693B"/>
    <w:rsid w:val="004F7AF8"/>
    <w:rsid w:val="00531F3A"/>
    <w:rsid w:val="00536337"/>
    <w:rsid w:val="00554008"/>
    <w:rsid w:val="00557081"/>
    <w:rsid w:val="005606C4"/>
    <w:rsid w:val="00580CD9"/>
    <w:rsid w:val="00586CA8"/>
    <w:rsid w:val="00596D70"/>
    <w:rsid w:val="005D571A"/>
    <w:rsid w:val="005D776D"/>
    <w:rsid w:val="005F22B0"/>
    <w:rsid w:val="00601161"/>
    <w:rsid w:val="00601982"/>
    <w:rsid w:val="00601E44"/>
    <w:rsid w:val="00620654"/>
    <w:rsid w:val="00636F4D"/>
    <w:rsid w:val="0064639C"/>
    <w:rsid w:val="0064707A"/>
    <w:rsid w:val="006508F3"/>
    <w:rsid w:val="0066449D"/>
    <w:rsid w:val="0066571C"/>
    <w:rsid w:val="006A40D4"/>
    <w:rsid w:val="006A5AF8"/>
    <w:rsid w:val="006B0A49"/>
    <w:rsid w:val="006B0BD6"/>
    <w:rsid w:val="006D051F"/>
    <w:rsid w:val="006D45E1"/>
    <w:rsid w:val="006E6658"/>
    <w:rsid w:val="00704189"/>
    <w:rsid w:val="00706E3D"/>
    <w:rsid w:val="007128E4"/>
    <w:rsid w:val="00714C55"/>
    <w:rsid w:val="00714D35"/>
    <w:rsid w:val="007237CB"/>
    <w:rsid w:val="00723EBE"/>
    <w:rsid w:val="00743603"/>
    <w:rsid w:val="00760661"/>
    <w:rsid w:val="007614BE"/>
    <w:rsid w:val="00763D0C"/>
    <w:rsid w:val="0079712F"/>
    <w:rsid w:val="007B7F19"/>
    <w:rsid w:val="007C3051"/>
    <w:rsid w:val="008253FB"/>
    <w:rsid w:val="00825E72"/>
    <w:rsid w:val="00840C89"/>
    <w:rsid w:val="0084308A"/>
    <w:rsid w:val="00853623"/>
    <w:rsid w:val="008758EA"/>
    <w:rsid w:val="008A2ABA"/>
    <w:rsid w:val="008B4CA4"/>
    <w:rsid w:val="008E2814"/>
    <w:rsid w:val="008E75EC"/>
    <w:rsid w:val="00931B92"/>
    <w:rsid w:val="00932855"/>
    <w:rsid w:val="00945DBB"/>
    <w:rsid w:val="00953E02"/>
    <w:rsid w:val="00954580"/>
    <w:rsid w:val="00956A50"/>
    <w:rsid w:val="00973FB1"/>
    <w:rsid w:val="00986ACB"/>
    <w:rsid w:val="009B7CBA"/>
    <w:rsid w:val="009D5226"/>
    <w:rsid w:val="009E130C"/>
    <w:rsid w:val="009E2F1A"/>
    <w:rsid w:val="00A26E3E"/>
    <w:rsid w:val="00A73E83"/>
    <w:rsid w:val="00A934BF"/>
    <w:rsid w:val="00A97E79"/>
    <w:rsid w:val="00AC0EA8"/>
    <w:rsid w:val="00AE026A"/>
    <w:rsid w:val="00B11752"/>
    <w:rsid w:val="00B13185"/>
    <w:rsid w:val="00B2723E"/>
    <w:rsid w:val="00B30908"/>
    <w:rsid w:val="00B41804"/>
    <w:rsid w:val="00B4684A"/>
    <w:rsid w:val="00B54557"/>
    <w:rsid w:val="00B7459E"/>
    <w:rsid w:val="00B804BC"/>
    <w:rsid w:val="00BA703D"/>
    <w:rsid w:val="00BC4535"/>
    <w:rsid w:val="00BC4C22"/>
    <w:rsid w:val="00BE252E"/>
    <w:rsid w:val="00BE5C53"/>
    <w:rsid w:val="00BF2B02"/>
    <w:rsid w:val="00C00DE9"/>
    <w:rsid w:val="00C069D1"/>
    <w:rsid w:val="00C15578"/>
    <w:rsid w:val="00C2458F"/>
    <w:rsid w:val="00C35DC7"/>
    <w:rsid w:val="00C40CD9"/>
    <w:rsid w:val="00C42C97"/>
    <w:rsid w:val="00C44C43"/>
    <w:rsid w:val="00C62BF2"/>
    <w:rsid w:val="00C72810"/>
    <w:rsid w:val="00C8049D"/>
    <w:rsid w:val="00C8227C"/>
    <w:rsid w:val="00C824BB"/>
    <w:rsid w:val="00C84311"/>
    <w:rsid w:val="00C90D51"/>
    <w:rsid w:val="00C94D56"/>
    <w:rsid w:val="00CB3532"/>
    <w:rsid w:val="00CC6AC6"/>
    <w:rsid w:val="00CD0D7E"/>
    <w:rsid w:val="00CD1976"/>
    <w:rsid w:val="00CD60AA"/>
    <w:rsid w:val="00CE071C"/>
    <w:rsid w:val="00CE3C40"/>
    <w:rsid w:val="00CF1FB3"/>
    <w:rsid w:val="00CF4370"/>
    <w:rsid w:val="00D0204C"/>
    <w:rsid w:val="00D13EB6"/>
    <w:rsid w:val="00D77D31"/>
    <w:rsid w:val="00D82A06"/>
    <w:rsid w:val="00D87AB2"/>
    <w:rsid w:val="00DB1D09"/>
    <w:rsid w:val="00DE40D4"/>
    <w:rsid w:val="00DF01D2"/>
    <w:rsid w:val="00DF703C"/>
    <w:rsid w:val="00E0002C"/>
    <w:rsid w:val="00E05B4D"/>
    <w:rsid w:val="00E10478"/>
    <w:rsid w:val="00E14EE0"/>
    <w:rsid w:val="00E26E6B"/>
    <w:rsid w:val="00E368B0"/>
    <w:rsid w:val="00E4265F"/>
    <w:rsid w:val="00E43E56"/>
    <w:rsid w:val="00E47074"/>
    <w:rsid w:val="00E66076"/>
    <w:rsid w:val="00E8340B"/>
    <w:rsid w:val="00EB067A"/>
    <w:rsid w:val="00EF2F48"/>
    <w:rsid w:val="00F015A6"/>
    <w:rsid w:val="00F02321"/>
    <w:rsid w:val="00F166BF"/>
    <w:rsid w:val="00F21EDC"/>
    <w:rsid w:val="00F55A6C"/>
    <w:rsid w:val="00F83C1B"/>
    <w:rsid w:val="00F83E6C"/>
    <w:rsid w:val="00F90B4E"/>
    <w:rsid w:val="00FC529C"/>
    <w:rsid w:val="00FC73D2"/>
    <w:rsid w:val="00FF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1AE3"/>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0719"/>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323"/>
    <w:pPr>
      <w:tabs>
        <w:tab w:val="center" w:pos="4680"/>
        <w:tab w:val="right" w:pos="9360"/>
      </w:tabs>
    </w:pPr>
  </w:style>
  <w:style w:type="character" w:customStyle="1" w:styleId="HeaderChar">
    <w:name w:val="Header Char"/>
    <w:basedOn w:val="DefaultParagraphFont"/>
    <w:link w:val="Header"/>
    <w:uiPriority w:val="99"/>
    <w:rsid w:val="003A3323"/>
  </w:style>
  <w:style w:type="paragraph" w:styleId="Footer">
    <w:name w:val="footer"/>
    <w:basedOn w:val="Normal"/>
    <w:link w:val="FooterChar"/>
    <w:uiPriority w:val="99"/>
    <w:unhideWhenUsed/>
    <w:rsid w:val="003A3323"/>
    <w:pPr>
      <w:tabs>
        <w:tab w:val="center" w:pos="4680"/>
        <w:tab w:val="right" w:pos="9360"/>
      </w:tabs>
    </w:pPr>
  </w:style>
  <w:style w:type="character" w:customStyle="1" w:styleId="FooterChar">
    <w:name w:val="Footer Char"/>
    <w:basedOn w:val="DefaultParagraphFont"/>
    <w:link w:val="Footer"/>
    <w:uiPriority w:val="99"/>
    <w:rsid w:val="003A3323"/>
  </w:style>
  <w:style w:type="paragraph" w:styleId="BalloonText">
    <w:name w:val="Balloon Text"/>
    <w:basedOn w:val="Normal"/>
    <w:link w:val="BalloonTextChar"/>
    <w:uiPriority w:val="99"/>
    <w:semiHidden/>
    <w:unhideWhenUsed/>
    <w:rsid w:val="003A3323"/>
    <w:rPr>
      <w:rFonts w:ascii="Tahoma" w:hAnsi="Tahoma" w:cs="Tahoma"/>
      <w:sz w:val="16"/>
      <w:szCs w:val="16"/>
    </w:rPr>
  </w:style>
  <w:style w:type="character" w:customStyle="1" w:styleId="BalloonTextChar">
    <w:name w:val="Balloon Text Char"/>
    <w:basedOn w:val="DefaultParagraphFont"/>
    <w:link w:val="BalloonText"/>
    <w:uiPriority w:val="99"/>
    <w:semiHidden/>
    <w:rsid w:val="003A3323"/>
    <w:rPr>
      <w:rFonts w:ascii="Tahoma" w:hAnsi="Tahoma" w:cs="Tahoma"/>
      <w:sz w:val="16"/>
      <w:szCs w:val="16"/>
    </w:rPr>
  </w:style>
  <w:style w:type="paragraph" w:customStyle="1" w:styleId="MyBullet1">
    <w:name w:val="My Bullet 1"/>
    <w:basedOn w:val="Normal"/>
    <w:rsid w:val="00380719"/>
    <w:pPr>
      <w:spacing w:line="220" w:lineRule="exact"/>
      <w:ind w:left="720" w:hanging="720"/>
    </w:pPr>
    <w:rPr>
      <w:rFonts w:ascii="Century Schoolbook" w:hAnsi="Century Schoolbook"/>
    </w:rPr>
  </w:style>
  <w:style w:type="paragraph" w:customStyle="1" w:styleId="DefaultText">
    <w:name w:val="Default Text"/>
    <w:basedOn w:val="Normal"/>
    <w:rsid w:val="00380719"/>
    <w:rPr>
      <w:sz w:val="24"/>
    </w:rPr>
  </w:style>
  <w:style w:type="paragraph" w:customStyle="1" w:styleId="BodySingle">
    <w:name w:val="Body Single"/>
    <w:basedOn w:val="Normal"/>
    <w:rsid w:val="00380719"/>
    <w:pPr>
      <w:spacing w:line="220" w:lineRule="exact"/>
      <w:ind w:left="720" w:hanging="720"/>
    </w:pPr>
    <w:rPr>
      <w:rFonts w:ascii="Century Schoolbook" w:hAnsi="Century Schoolbook"/>
    </w:rPr>
  </w:style>
  <w:style w:type="character" w:styleId="Hyperlink">
    <w:name w:val="Hyperlink"/>
    <w:basedOn w:val="DefaultParagraphFont"/>
    <w:uiPriority w:val="99"/>
    <w:unhideWhenUsed/>
    <w:rsid w:val="00380719"/>
    <w:rPr>
      <w:color w:val="0000FF" w:themeColor="hyperlink"/>
      <w:u w:val="single"/>
    </w:rPr>
  </w:style>
  <w:style w:type="table" w:styleId="TableGrid">
    <w:name w:val="Table Grid"/>
    <w:basedOn w:val="TableNormal"/>
    <w:uiPriority w:val="59"/>
    <w:rsid w:val="00E4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B92"/>
    <w:pPr>
      <w:ind w:left="720"/>
      <w:contextualSpacing/>
    </w:pPr>
  </w:style>
  <w:style w:type="character" w:customStyle="1" w:styleId="Heading1Char">
    <w:name w:val="Heading 1 Char"/>
    <w:basedOn w:val="DefaultParagraphFont"/>
    <w:link w:val="Heading1"/>
    <w:uiPriority w:val="9"/>
    <w:rsid w:val="00370A4D"/>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Preformatted">
    <w:name w:val="HTML Preformatted"/>
    <w:basedOn w:val="Normal"/>
    <w:link w:val="HTMLPreformattedChar"/>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DefaultParagraphFont"/>
    <w:rsid w:val="002527B2"/>
    <w:rPr>
      <w:rFonts w:ascii="Calibri" w:hAnsi="Calibri" w:cs="Calibri" w:hint="default"/>
      <w:b w:val="0"/>
      <w:bCs w:val="0"/>
      <w:i w:val="0"/>
      <w:iCs w:val="0"/>
      <w:color w:val="000000"/>
      <w:sz w:val="44"/>
      <w:szCs w:val="44"/>
    </w:rPr>
  </w:style>
  <w:style w:type="character" w:styleId="UnresolvedMention">
    <w:name w:val="Unresolved Mention"/>
    <w:basedOn w:val="DefaultParagraphFont"/>
    <w:uiPriority w:val="99"/>
    <w:semiHidden/>
    <w:unhideWhenUsed/>
    <w:rsid w:val="00875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031">
      <w:bodyDiv w:val="1"/>
      <w:marLeft w:val="0"/>
      <w:marRight w:val="0"/>
      <w:marTop w:val="0"/>
      <w:marBottom w:val="0"/>
      <w:divBdr>
        <w:top w:val="none" w:sz="0" w:space="0" w:color="auto"/>
        <w:left w:val="none" w:sz="0" w:space="0" w:color="auto"/>
        <w:bottom w:val="none" w:sz="0" w:space="0" w:color="auto"/>
        <w:right w:val="none" w:sz="0" w:space="0" w:color="auto"/>
      </w:divBdr>
    </w:div>
    <w:div w:id="425735078">
      <w:bodyDiv w:val="1"/>
      <w:marLeft w:val="0"/>
      <w:marRight w:val="0"/>
      <w:marTop w:val="0"/>
      <w:marBottom w:val="0"/>
      <w:divBdr>
        <w:top w:val="none" w:sz="0" w:space="0" w:color="auto"/>
        <w:left w:val="none" w:sz="0" w:space="0" w:color="auto"/>
        <w:bottom w:val="none" w:sz="0" w:space="0" w:color="auto"/>
        <w:right w:val="none" w:sz="0" w:space="0" w:color="auto"/>
      </w:divBdr>
    </w:div>
    <w:div w:id="561059451">
      <w:bodyDiv w:val="1"/>
      <w:marLeft w:val="0"/>
      <w:marRight w:val="0"/>
      <w:marTop w:val="0"/>
      <w:marBottom w:val="0"/>
      <w:divBdr>
        <w:top w:val="none" w:sz="0" w:space="0" w:color="auto"/>
        <w:left w:val="none" w:sz="0" w:space="0" w:color="auto"/>
        <w:bottom w:val="none" w:sz="0" w:space="0" w:color="auto"/>
        <w:right w:val="none" w:sz="0" w:space="0" w:color="auto"/>
      </w:divBdr>
    </w:div>
    <w:div w:id="614018231">
      <w:bodyDiv w:val="1"/>
      <w:marLeft w:val="0"/>
      <w:marRight w:val="0"/>
      <w:marTop w:val="0"/>
      <w:marBottom w:val="0"/>
      <w:divBdr>
        <w:top w:val="none" w:sz="0" w:space="0" w:color="auto"/>
        <w:left w:val="none" w:sz="0" w:space="0" w:color="auto"/>
        <w:bottom w:val="none" w:sz="0" w:space="0" w:color="auto"/>
        <w:right w:val="none" w:sz="0" w:space="0" w:color="auto"/>
      </w:divBdr>
    </w:div>
    <w:div w:id="618337656">
      <w:bodyDiv w:val="1"/>
      <w:marLeft w:val="0"/>
      <w:marRight w:val="0"/>
      <w:marTop w:val="0"/>
      <w:marBottom w:val="0"/>
      <w:divBdr>
        <w:top w:val="none" w:sz="0" w:space="0" w:color="auto"/>
        <w:left w:val="none" w:sz="0" w:space="0" w:color="auto"/>
        <w:bottom w:val="none" w:sz="0" w:space="0" w:color="auto"/>
        <w:right w:val="none" w:sz="0" w:space="0" w:color="auto"/>
      </w:divBdr>
    </w:div>
    <w:div w:id="897785062">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
    <w:div w:id="1231504039">
      <w:bodyDiv w:val="1"/>
      <w:marLeft w:val="0"/>
      <w:marRight w:val="0"/>
      <w:marTop w:val="0"/>
      <w:marBottom w:val="0"/>
      <w:divBdr>
        <w:top w:val="none" w:sz="0" w:space="0" w:color="auto"/>
        <w:left w:val="none" w:sz="0" w:space="0" w:color="auto"/>
        <w:bottom w:val="none" w:sz="0" w:space="0" w:color="auto"/>
        <w:right w:val="none" w:sz="0" w:space="0" w:color="auto"/>
      </w:divBdr>
    </w:div>
    <w:div w:id="1864828267">
      <w:bodyDiv w:val="1"/>
      <w:marLeft w:val="0"/>
      <w:marRight w:val="0"/>
      <w:marTop w:val="0"/>
      <w:marBottom w:val="0"/>
      <w:divBdr>
        <w:top w:val="none" w:sz="0" w:space="0" w:color="auto"/>
        <w:left w:val="none" w:sz="0" w:space="0" w:color="auto"/>
        <w:bottom w:val="none" w:sz="0" w:space="0" w:color="auto"/>
        <w:right w:val="none" w:sz="0" w:space="0" w:color="auto"/>
      </w:divBdr>
    </w:div>
    <w:div w:id="20129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omkar5/dataset-for-bank-loan-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ITMSyllabusLetterheadTemplate2014.dotx</Template>
  <TotalTime>126</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Trygstad</dc:creator>
  <cp:lastModifiedBy>Yong Zheng</cp:lastModifiedBy>
  <cp:revision>58</cp:revision>
  <cp:lastPrinted>2016-08-16T16:38:00Z</cp:lastPrinted>
  <dcterms:created xsi:type="dcterms:W3CDTF">2016-09-12T19:21:00Z</dcterms:created>
  <dcterms:modified xsi:type="dcterms:W3CDTF">2022-09-03T22:36:00Z</dcterms:modified>
</cp:coreProperties>
</file>